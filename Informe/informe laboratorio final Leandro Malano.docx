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92" w:rsidRPr="00A924D0" w:rsidRDefault="001C6E92" w:rsidP="0077348F"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03.5pt;margin-top:-9.05pt;width:764.5pt;height:54.05pt;z-index:-251661824" o:regroupid="8" filled="f" stroked="f">
            <v:textbox style="mso-next-textbox:#_x0000_s1026">
              <w:txbxContent>
                <w:p w:rsidR="001C6E92" w:rsidRPr="00D13C0F" w:rsidRDefault="001C6E92" w:rsidP="0018088C">
                  <w:pPr>
                    <w:spacing w:before="240"/>
                    <w:ind w:right="222"/>
                    <w:jc w:val="right"/>
                    <w:rPr>
                      <w:rFonts w:cs="Arial"/>
                      <w:b/>
                      <w:color w:val="FFFFFF"/>
                      <w:sz w:val="48"/>
                      <w:szCs w:val="48"/>
                      <w:lang w:val="es-ES_tradnl"/>
                    </w:rPr>
                  </w:pPr>
                  <w:r w:rsidRPr="00D13C0F">
                    <w:rPr>
                      <w:rFonts w:cs="Arial"/>
                      <w:b/>
                      <w:color w:val="FFFFFF"/>
                      <w:sz w:val="48"/>
                      <w:szCs w:val="48"/>
                      <w:lang w:val="es-ES_tradnl"/>
                    </w:rPr>
                    <w:t>Facultad de Ciencias Exactas, Físicas y Naturales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rect id="_x0000_s1027" style="position:absolute;left:0;text-align:left;margin-left:-49.5pt;margin-top:-18.15pt;width:602.35pt;height:135.05pt;z-index:-251662848" o:regroupid="8" fillcolor="#4f81bd"/>
        </w:pict>
      </w:r>
      <w:r>
        <w:rPr>
          <w:noProof/>
          <w:lang w:val="es-AR" w:eastAsia="es-AR"/>
        </w:rPr>
        <w:pict>
          <v:rect id="_x0000_s1028" style="position:absolute;left:0;text-align:left;margin-left:-59.65pt;margin-top:-49.5pt;width:797.3pt;height:844.25pt;z-index:-251670016" o:regroupid="4" fillcolor="#1f497d">
            <v:fill r:id="rId7" o:title="" color2="#0f243e" type="pattern"/>
          </v:rect>
        </w:pict>
      </w:r>
      <w:r>
        <w:rPr>
          <w:noProof/>
          <w:lang w:val="es-AR" w:eastAsia="es-AR"/>
        </w:rPr>
        <w:pict>
          <v:rect id="_x0000_s1029" style="position:absolute;left:0;text-align:left;margin-left:142.75pt;margin-top:-49.5pt;width:237.3pt;height:844.25pt;z-index:-251666944" o:regroupid="6" fillcolor="#17365d"/>
        </w:pict>
      </w:r>
    </w:p>
    <w:p w:rsidR="001C6E92" w:rsidRDefault="001C6E92" w:rsidP="000E7586">
      <w:pPr>
        <w:rPr>
          <w:sz w:val="44"/>
        </w:rPr>
      </w:pPr>
      <w:r>
        <w:rPr>
          <w:noProof/>
          <w:lang w:val="es-AR" w:eastAsia="es-AR"/>
        </w:rPr>
        <w:pict>
          <v:rect id="_x0000_s1030" style="position:absolute;left:0;text-align:left;margin-left:198.4pt;margin-top:650.25pt;width:351.6pt;height:118.7pt;z-index:251658752" filled="f" stroked="f" strokecolor="white">
            <v:textbox style="mso-next-textbox:#_x0000_s1030">
              <w:txbxContent>
                <w:p w:rsidR="001C6E92" w:rsidRPr="0079247B" w:rsidRDefault="001C6E92" w:rsidP="00642C1D">
                  <w:pPr>
                    <w:spacing w:line="276" w:lineRule="auto"/>
                    <w:ind w:firstLine="0"/>
                    <w:jc w:val="right"/>
                    <w:rPr>
                      <w:rFonts w:cs="Arial"/>
                      <w:bCs/>
                      <w:sz w:val="36"/>
                    </w:rPr>
                  </w:pPr>
                  <w:r>
                    <w:rPr>
                      <w:rFonts w:cs="Arial"/>
                      <w:bCs/>
                      <w:sz w:val="36"/>
                    </w:rPr>
                    <w:t>Fecha de Entrega: 10</w:t>
                  </w:r>
                  <w:r w:rsidRPr="0079247B">
                    <w:rPr>
                      <w:rFonts w:cs="Arial"/>
                      <w:bCs/>
                      <w:sz w:val="36"/>
                    </w:rPr>
                    <w:t>/06/2014</w:t>
                  </w:r>
                </w:p>
                <w:p w:rsidR="001C6E92" w:rsidRPr="0079247B" w:rsidRDefault="001C6E92" w:rsidP="00642C1D">
                  <w:pPr>
                    <w:spacing w:line="276" w:lineRule="auto"/>
                    <w:ind w:firstLine="0"/>
                    <w:jc w:val="right"/>
                    <w:rPr>
                      <w:rFonts w:cs="Arial"/>
                      <w:color w:val="FFFFFF"/>
                      <w:sz w:val="40"/>
                      <w:szCs w:val="48"/>
                      <w:lang w:val="es-ES_tradnl"/>
                    </w:rPr>
                  </w:pPr>
                  <w:r w:rsidRPr="0079247B">
                    <w:rPr>
                      <w:rFonts w:cs="Arial"/>
                      <w:bCs/>
                      <w:sz w:val="36"/>
                    </w:rPr>
                    <w:t>Lugar: Laboratorio de Computación</w:t>
                  </w:r>
                </w:p>
              </w:txbxContent>
            </v:textbox>
          </v:rect>
        </w:pict>
      </w:r>
      <w:r>
        <w:rPr>
          <w:noProof/>
          <w:lang w:val="es-AR" w:eastAsia="es-AR"/>
        </w:rPr>
        <w:pict>
          <v:shape id="_x0000_s1031" type="#_x0000_t202" style="position:absolute;left:0;text-align:left;margin-left:-38.5pt;margin-top:43.05pt;width:588.5pt;height:37.7pt;z-index:-251660800" o:regroupid="8" filled="f" stroked="f">
            <v:textbox style="mso-next-textbox:#_x0000_s1031">
              <w:txbxContent>
                <w:p w:rsidR="001C6E92" w:rsidRPr="0079247B" w:rsidRDefault="001C6E92" w:rsidP="0018088C">
                  <w:pPr>
                    <w:ind w:right="284"/>
                    <w:jc w:val="right"/>
                    <w:rPr>
                      <w:rFonts w:ascii="BankGothic Lt BT" w:hAnsi="BankGothic Lt BT"/>
                      <w:color w:val="FFFFFF"/>
                      <w:sz w:val="48"/>
                      <w:szCs w:val="60"/>
                      <w:lang w:val="es-ES_tradnl"/>
                    </w:rPr>
                  </w:pPr>
                  <w:r w:rsidRPr="0079247B">
                    <w:rPr>
                      <w:rFonts w:ascii="BankGothic Lt BT" w:hAnsi="BankGothic Lt BT"/>
                      <w:color w:val="FFFFFF"/>
                      <w:sz w:val="48"/>
                      <w:szCs w:val="60"/>
                      <w:lang w:val="es-ES_tradnl"/>
                    </w:rPr>
                    <w:t xml:space="preserve">      Trabajo Práctico de Métodos Numéricos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032" type="#_x0000_t202" style="position:absolute;left:0;text-align:left;margin-left:180pt;margin-top:542.35pt;width:382.25pt;height:91.4pt;z-index:251648512" o:regroupid="5" filled="f" stroked="f">
            <v:textbox style="mso-next-textbox:#_x0000_s1032">
              <w:txbxContent>
                <w:p w:rsidR="001C6E92" w:rsidRPr="0079247B" w:rsidRDefault="001C6E92" w:rsidP="002F3391">
                  <w:pPr>
                    <w:spacing w:before="120"/>
                    <w:ind w:firstLine="0"/>
                    <w:jc w:val="left"/>
                    <w:rPr>
                      <w:rFonts w:cs="Arial"/>
                      <w:sz w:val="32"/>
                      <w:szCs w:val="60"/>
                      <w:lang w:val="es-ES_tradnl"/>
                    </w:rPr>
                  </w:pPr>
                  <w:r w:rsidRPr="0079247B">
                    <w:rPr>
                      <w:rFonts w:cs="Arial"/>
                      <w:sz w:val="32"/>
                      <w:szCs w:val="60"/>
                      <w:lang w:val="es-ES_tradnl"/>
                    </w:rPr>
                    <w:t>Profesor del Practico: Ing. Huanca, Omar Rubén</w:t>
                  </w:r>
                </w:p>
                <w:p w:rsidR="001C6E92" w:rsidRPr="0079247B" w:rsidRDefault="001C6E92" w:rsidP="002F3391">
                  <w:pPr>
                    <w:spacing w:before="120"/>
                    <w:ind w:firstLine="0"/>
                    <w:jc w:val="left"/>
                    <w:rPr>
                      <w:rFonts w:cs="Arial"/>
                      <w:sz w:val="32"/>
                      <w:szCs w:val="60"/>
                      <w:lang w:val="es-ES_tradnl"/>
                    </w:rPr>
                  </w:pPr>
                  <w:r>
                    <w:rPr>
                      <w:rFonts w:cs="Arial"/>
                      <w:sz w:val="32"/>
                      <w:szCs w:val="60"/>
                      <w:lang w:val="es-ES_tradnl"/>
                    </w:rPr>
                    <w:t>Profesora del Teórico: Mg</w:t>
                  </w:r>
                  <w:r w:rsidRPr="0079247B">
                    <w:rPr>
                      <w:rFonts w:cs="Arial"/>
                      <w:sz w:val="32"/>
                      <w:szCs w:val="60"/>
                      <w:lang w:val="es-ES_tradnl"/>
                    </w:rPr>
                    <w:t>. Ing. Díaz, Laura</w:t>
                  </w:r>
                </w:p>
                <w:p w:rsidR="001C6E92" w:rsidRPr="002F3391" w:rsidRDefault="001C6E92" w:rsidP="002F3391">
                  <w:pPr>
                    <w:spacing w:before="120"/>
                    <w:ind w:firstLine="0"/>
                    <w:jc w:val="left"/>
                    <w:rPr>
                      <w:rFonts w:ascii="BankGothic Lt BT" w:hAnsi="BankGothic Lt BT"/>
                      <w:sz w:val="34"/>
                      <w:szCs w:val="6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rect id="_x0000_s1033" style="position:absolute;left:0;text-align:left;margin-left:-57.9pt;margin-top:548.95pt;width:255.25pt;height:118.7pt;z-index:251650560" o:regroupid="6" filled="f" stroked="f" strokecolor="white">
            <v:textbox style="mso-next-textbox:#_x0000_s1033">
              <w:txbxContent>
                <w:p w:rsidR="001C6E92" w:rsidRPr="0079247B" w:rsidRDefault="001C6E92" w:rsidP="002F3391">
                  <w:pPr>
                    <w:spacing w:line="276" w:lineRule="auto"/>
                    <w:ind w:left="284" w:firstLine="0"/>
                    <w:jc w:val="left"/>
                    <w:rPr>
                      <w:rFonts w:cs="Arial"/>
                      <w:bCs/>
                      <w:sz w:val="32"/>
                    </w:rPr>
                  </w:pPr>
                  <w:r w:rsidRPr="0079247B">
                    <w:rPr>
                      <w:rFonts w:cs="Arial"/>
                      <w:bCs/>
                      <w:sz w:val="32"/>
                    </w:rPr>
                    <w:t>Leandro Malano 38883701</w:t>
                  </w:r>
                </w:p>
                <w:p w:rsidR="001C6E92" w:rsidRPr="0079247B" w:rsidRDefault="001C6E92" w:rsidP="002F3391">
                  <w:pPr>
                    <w:spacing w:line="276" w:lineRule="auto"/>
                    <w:ind w:left="284" w:firstLine="0"/>
                    <w:jc w:val="left"/>
                    <w:rPr>
                      <w:rFonts w:cs="Arial"/>
                      <w:bCs/>
                      <w:sz w:val="32"/>
                    </w:rPr>
                  </w:pPr>
                  <w:r w:rsidRPr="0079247B">
                    <w:rPr>
                      <w:rFonts w:cs="Arial"/>
                      <w:bCs/>
                      <w:sz w:val="32"/>
                    </w:rPr>
                    <w:t>Ingeniería en computación</w:t>
                  </w:r>
                </w:p>
                <w:p w:rsidR="001C6E92" w:rsidRPr="0079247B" w:rsidRDefault="001C6E92" w:rsidP="002F3391">
                  <w:pPr>
                    <w:spacing w:line="276" w:lineRule="auto"/>
                    <w:ind w:left="284" w:firstLine="0"/>
                    <w:jc w:val="left"/>
                    <w:rPr>
                      <w:rFonts w:cs="Arial"/>
                      <w:sz w:val="36"/>
                      <w:szCs w:val="48"/>
                      <w:lang w:val="es-ES_tradnl"/>
                    </w:rPr>
                  </w:pPr>
                  <w:r w:rsidRPr="0079247B">
                    <w:rPr>
                      <w:rFonts w:cs="Arial"/>
                      <w:bCs/>
                      <w:sz w:val="32"/>
                    </w:rPr>
                    <w:t>lmalano7@gmail.com</w:t>
                  </w:r>
                </w:p>
                <w:p w:rsidR="001C6E92" w:rsidRPr="0079247B" w:rsidRDefault="001C6E92" w:rsidP="0077348F">
                  <w:pPr>
                    <w:spacing w:line="276" w:lineRule="auto"/>
                    <w:ind w:firstLine="0"/>
                    <w:jc w:val="center"/>
                    <w:rPr>
                      <w:rFonts w:ascii="BankGothic Lt BT" w:hAnsi="BankGothic Lt BT"/>
                      <w:color w:val="FFFFFF"/>
                      <w:sz w:val="40"/>
                      <w:szCs w:val="48"/>
                      <w:lang w:val="es-ES_tradnl"/>
                    </w:rPr>
                  </w:pPr>
                </w:p>
              </w:txbxContent>
            </v:textbox>
          </v:rect>
        </w:pict>
      </w:r>
      <w:r>
        <w:rPr>
          <w:noProof/>
          <w:lang w:val="es-AR" w:eastAsia="es-AR"/>
        </w:rPr>
        <w:pict>
          <v:rect id="_x0000_s1034" style="position:absolute;left:0;text-align:left;margin-left:-49.25pt;margin-top:547.9pt;width:610.55pt;height:172.05pt;z-index:251647488" o:regroupid="5" fillcolor="#b8cce4"/>
        </w:pict>
      </w:r>
      <w:r>
        <w:rPr>
          <w:noProof/>
          <w:lang w:val="es-AR" w:eastAsia="es-AR"/>
        </w:rPr>
        <w:pict>
          <v:group id="_x0000_s1035" style="position:absolute;left:0;text-align:left;margin-left:-41.05pt;margin-top:214.7pt;width:610.55pt;height:92.2pt;z-index:251651584" coordorigin="-342,7251" coordsize="12211,2073" o:regroupid="7">
            <v:rect id="_x0000_s1036" style="position:absolute;left:-342;top:7251;width:12047;height:2073"/>
            <v:shape id="_x0000_s1037" type="#_x0000_t202" style="position:absolute;left:-178;top:7258;width:12047;height:1947" stroked="f">
              <v:textbox style="mso-next-textbox:#_x0000_s1037">
                <w:txbxContent>
                  <w:p w:rsidR="001C6E92" w:rsidRPr="00A924D0" w:rsidRDefault="001C6E92" w:rsidP="005616F8">
                    <w:pPr>
                      <w:spacing w:before="240"/>
                      <w:jc w:val="center"/>
                      <w:rPr>
                        <w:rFonts w:ascii="BankGothic Lt BT" w:hAnsi="BankGothic Lt BT"/>
                        <w:sz w:val="64"/>
                        <w:szCs w:val="64"/>
                        <w:lang w:val="es-ES_tradnl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val="es-AR" w:eastAsia="es-AR"/>
        </w:rPr>
        <w:pict>
          <v:shape id="_x0000_s1038" type="#_x0000_t202" style="position:absolute;left:0;text-align:left;margin-left:-41.05pt;margin-top:221.7pt;width:580.55pt;height:63.1pt;z-index:251652608" filled="f" stroked="f">
            <v:textbox style="mso-next-textbox:#_x0000_s1038">
              <w:txbxContent>
                <w:p w:rsidR="001C6E92" w:rsidRPr="00D67CD0" w:rsidRDefault="001C6E92" w:rsidP="00FF34A8">
                  <w:pPr>
                    <w:spacing w:before="240"/>
                    <w:jc w:val="center"/>
                    <w:rPr>
                      <w:rFonts w:ascii="BankGothic Lt BT" w:hAnsi="BankGothic Lt BT"/>
                      <w:sz w:val="74"/>
                      <w:szCs w:val="72"/>
                      <w:lang w:val="es-AR"/>
                    </w:rPr>
                  </w:pPr>
                  <w:r w:rsidRPr="00D67CD0">
                    <w:rPr>
                      <w:rFonts w:ascii="BankGothic Lt BT" w:hAnsi="BankGothic Lt BT"/>
                      <w:sz w:val="74"/>
                      <w:szCs w:val="72"/>
                      <w:lang w:val="es-AR"/>
                    </w:rPr>
                    <w:t xml:space="preserve">Análisis de Circuito </w:t>
                  </w:r>
                  <w:r>
                    <w:rPr>
                      <w:rFonts w:ascii="BankGothic Lt BT" w:hAnsi="BankGothic Lt BT"/>
                      <w:sz w:val="74"/>
                      <w:szCs w:val="72"/>
                      <w:lang w:val="es-AR"/>
                    </w:rPr>
                    <w:t>E</w:t>
                  </w:r>
                  <w:r w:rsidRPr="00D67CD0">
                    <w:rPr>
                      <w:rFonts w:ascii="BankGothic Lt BT" w:hAnsi="BankGothic Lt BT"/>
                      <w:sz w:val="74"/>
                      <w:szCs w:val="72"/>
                      <w:lang w:val="es-AR"/>
                    </w:rPr>
                    <w:t>léctrico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rect id="_x0000_s1039" style="position:absolute;left:0;text-align:left;margin-left:-46.2pt;margin-top:431.7pt;width:602.35pt;height:58.7pt;z-index:251656704" o:regroupid="9" fillcolor="#95b3d7"/>
        </w:pict>
      </w:r>
      <w:r>
        <w:rPr>
          <w:noProof/>
          <w:lang w:val="es-AR" w:eastAsia="es-AR"/>
        </w:rPr>
        <w:pict>
          <v:shape id="_x0000_s1040" type="#_x0000_t202" style="position:absolute;left:0;text-align:left;margin-left:-37.25pt;margin-top:433.6pt;width:602.35pt;height:58.7pt;z-index:251657728" o:regroupid="9" filled="f" stroked="f">
            <v:textbox style="mso-next-textbox:#_x0000_s1040">
              <w:txbxContent>
                <w:p w:rsidR="001C6E92" w:rsidRDefault="001C6E92" w:rsidP="005616F8">
                  <w:pPr>
                    <w:spacing w:before="60" w:after="120"/>
                    <w:ind w:firstLine="0"/>
                    <w:jc w:val="center"/>
                    <w:rPr>
                      <w:rFonts w:ascii="BankGothic Lt BT" w:hAnsi="BankGothic Lt BT"/>
                      <w:sz w:val="64"/>
                      <w:szCs w:val="64"/>
                      <w:lang w:val="es-ES_tradnl"/>
                    </w:rPr>
                  </w:pPr>
                  <w:r>
                    <w:rPr>
                      <w:rFonts w:ascii="BankGothic Lt BT" w:hAnsi="BankGothic Lt BT"/>
                      <w:sz w:val="64"/>
                      <w:szCs w:val="64"/>
                      <w:lang w:val="es-ES_tradnl"/>
                    </w:rPr>
                    <w:t>Método de Jacobi</w:t>
                  </w:r>
                </w:p>
                <w:p w:rsidR="001C6E92" w:rsidRPr="008B061E" w:rsidRDefault="001C6E92" w:rsidP="005616F8">
                  <w:pPr>
                    <w:spacing w:before="60" w:after="120"/>
                    <w:ind w:firstLine="0"/>
                    <w:jc w:val="center"/>
                    <w:rPr>
                      <w:rFonts w:ascii="BankGothic Lt BT" w:hAnsi="BankGothic Lt BT"/>
                      <w:sz w:val="44"/>
                      <w:szCs w:val="64"/>
                      <w:lang w:val="es-ES_tradnl"/>
                    </w:rPr>
                  </w:pPr>
                </w:p>
                <w:p w:rsidR="001C6E92" w:rsidRPr="008B061E" w:rsidRDefault="001C6E92" w:rsidP="0077348F">
                  <w:pPr>
                    <w:ind w:firstLine="0"/>
                    <w:jc w:val="center"/>
                    <w:rPr>
                      <w:rFonts w:ascii="BankGothic Lt BT" w:hAnsi="BankGothic Lt BT"/>
                      <w:sz w:val="50"/>
                      <w:szCs w:val="64"/>
                      <w:lang w:val="es-ES_tradnl"/>
                    </w:rPr>
                  </w:pPr>
                </w:p>
              </w:txbxContent>
            </v:textbox>
          </v:shape>
        </w:pict>
      </w:r>
      <w:r>
        <w:br w:type="page"/>
      </w:r>
    </w:p>
    <w:p w:rsidR="001C6E92" w:rsidRPr="00794425" w:rsidRDefault="001C6E92" w:rsidP="007B2E56">
      <w:pPr>
        <w:pStyle w:val="Heading3"/>
        <w:rPr>
          <w:sz w:val="32"/>
        </w:rPr>
      </w:pPr>
      <w:r w:rsidRPr="00794425">
        <w:rPr>
          <w:sz w:val="32"/>
        </w:rPr>
        <w:t>INDICE</w:t>
      </w:r>
    </w:p>
    <w:p w:rsidR="001C6E92" w:rsidRPr="00074367" w:rsidRDefault="001C6E92" w:rsidP="00642C1D">
      <w:pPr>
        <w:tabs>
          <w:tab w:val="right" w:leader="dot" w:pos="10230"/>
        </w:tabs>
        <w:spacing w:after="0" w:line="276" w:lineRule="auto"/>
        <w:ind w:firstLine="360"/>
        <w:rPr>
          <w:sz w:val="28"/>
        </w:rPr>
      </w:pPr>
      <w:r w:rsidRPr="00074367">
        <w:rPr>
          <w:sz w:val="28"/>
        </w:rPr>
        <w:t>Presentación del problema a resolver……………………………</w:t>
      </w:r>
      <w:r>
        <w:rPr>
          <w:sz w:val="28"/>
        </w:rPr>
        <w:t>………………</w:t>
      </w:r>
      <w:r>
        <w:rPr>
          <w:sz w:val="28"/>
        </w:rPr>
        <w:tab/>
        <w:t>3</w:t>
      </w:r>
    </w:p>
    <w:p w:rsidR="001C6E92" w:rsidRPr="00074367" w:rsidRDefault="001C6E92" w:rsidP="00642C1D">
      <w:pPr>
        <w:tabs>
          <w:tab w:val="right" w:leader="dot" w:pos="10230"/>
        </w:tabs>
        <w:spacing w:after="0" w:line="276" w:lineRule="auto"/>
        <w:ind w:firstLine="360"/>
        <w:rPr>
          <w:sz w:val="28"/>
        </w:rPr>
      </w:pPr>
    </w:p>
    <w:p w:rsidR="001C6E92" w:rsidRPr="00074367" w:rsidRDefault="001C6E92" w:rsidP="00642C1D">
      <w:pPr>
        <w:tabs>
          <w:tab w:val="right" w:leader="dot" w:pos="10230"/>
        </w:tabs>
        <w:spacing w:line="276" w:lineRule="auto"/>
        <w:ind w:firstLine="360"/>
        <w:rPr>
          <w:sz w:val="28"/>
        </w:rPr>
      </w:pPr>
      <w:r w:rsidRPr="00074367">
        <w:rPr>
          <w:sz w:val="28"/>
        </w:rPr>
        <w:t>Modelización matemática del problema………………</w:t>
      </w:r>
      <w:r>
        <w:rPr>
          <w:sz w:val="28"/>
        </w:rPr>
        <w:t>…</w:t>
      </w:r>
      <w:r w:rsidRPr="00074367">
        <w:rPr>
          <w:sz w:val="28"/>
        </w:rPr>
        <w:t>…………</w:t>
      </w:r>
      <w:r>
        <w:rPr>
          <w:sz w:val="28"/>
        </w:rPr>
        <w:tab/>
        <w:t>4</w:t>
      </w:r>
    </w:p>
    <w:p w:rsidR="001C6E92" w:rsidRPr="00074367" w:rsidRDefault="001C6E92" w:rsidP="00642C1D">
      <w:pPr>
        <w:tabs>
          <w:tab w:val="right" w:leader="dot" w:pos="10230"/>
        </w:tabs>
        <w:spacing w:line="276" w:lineRule="auto"/>
        <w:ind w:firstLine="360"/>
        <w:rPr>
          <w:sz w:val="28"/>
        </w:rPr>
      </w:pPr>
      <w:r w:rsidRPr="00074367">
        <w:rPr>
          <w:sz w:val="28"/>
        </w:rPr>
        <w:t>Método de Jacobi</w:t>
      </w:r>
      <w:r>
        <w:rPr>
          <w:sz w:val="28"/>
        </w:rPr>
        <w:t>…………………………………………………………………</w:t>
      </w:r>
      <w:r>
        <w:rPr>
          <w:sz w:val="28"/>
        </w:rPr>
        <w:tab/>
        <w:t>5</w:t>
      </w:r>
    </w:p>
    <w:p w:rsidR="001C6E92" w:rsidRPr="00074367" w:rsidRDefault="001C6E92" w:rsidP="00642C1D">
      <w:pPr>
        <w:tabs>
          <w:tab w:val="right" w:leader="dot" w:pos="10230"/>
        </w:tabs>
        <w:ind w:firstLine="360"/>
        <w:rPr>
          <w:sz w:val="28"/>
        </w:rPr>
      </w:pPr>
      <w:r w:rsidRPr="00074367">
        <w:rPr>
          <w:sz w:val="28"/>
        </w:rPr>
        <w:t>Código Fuente</w:t>
      </w:r>
      <w:r>
        <w:rPr>
          <w:sz w:val="28"/>
        </w:rPr>
        <w:t>…………………………………………………………………</w:t>
      </w:r>
      <w:r>
        <w:rPr>
          <w:sz w:val="28"/>
        </w:rPr>
        <w:tab/>
        <w:t>…8</w:t>
      </w:r>
    </w:p>
    <w:p w:rsidR="001C6E92" w:rsidRPr="00074367" w:rsidRDefault="001C6E92" w:rsidP="00642C1D">
      <w:pPr>
        <w:tabs>
          <w:tab w:val="right" w:leader="dot" w:pos="10230"/>
        </w:tabs>
        <w:ind w:firstLine="360"/>
        <w:rPr>
          <w:sz w:val="28"/>
        </w:rPr>
      </w:pPr>
      <w:r w:rsidRPr="00074367">
        <w:rPr>
          <w:sz w:val="28"/>
        </w:rPr>
        <w:t>Análisis del código Fuente</w:t>
      </w:r>
      <w:r>
        <w:rPr>
          <w:sz w:val="28"/>
        </w:rPr>
        <w:t>…………...…………………………………………</w:t>
      </w:r>
      <w:r>
        <w:rPr>
          <w:sz w:val="28"/>
        </w:rPr>
        <w:tab/>
        <w:t>10</w:t>
      </w:r>
    </w:p>
    <w:p w:rsidR="001C6E92" w:rsidRPr="00074367" w:rsidRDefault="001C6E92" w:rsidP="00642C1D">
      <w:pPr>
        <w:tabs>
          <w:tab w:val="right" w:leader="dot" w:pos="10230"/>
        </w:tabs>
        <w:ind w:firstLine="360"/>
        <w:rPr>
          <w:sz w:val="28"/>
        </w:rPr>
      </w:pPr>
      <w:r w:rsidRPr="00074367">
        <w:rPr>
          <w:sz w:val="28"/>
        </w:rPr>
        <w:t>Ejercicios propuestos</w:t>
      </w:r>
      <w:r>
        <w:rPr>
          <w:sz w:val="28"/>
        </w:rPr>
        <w:t>……………………………………………………………</w:t>
      </w:r>
      <w:r>
        <w:rPr>
          <w:sz w:val="28"/>
        </w:rPr>
        <w:tab/>
        <w:t>.13</w:t>
      </w:r>
    </w:p>
    <w:p w:rsidR="001C6E92" w:rsidRDefault="001C6E92" w:rsidP="00642C1D">
      <w:pPr>
        <w:tabs>
          <w:tab w:val="right" w:leader="dot" w:pos="10230"/>
        </w:tabs>
        <w:ind w:firstLine="360"/>
        <w:rPr>
          <w:sz w:val="28"/>
        </w:rPr>
      </w:pPr>
      <w:r w:rsidRPr="00074367">
        <w:rPr>
          <w:sz w:val="28"/>
        </w:rPr>
        <w:t>Conclusiones</w:t>
      </w:r>
      <w:r>
        <w:rPr>
          <w:sz w:val="28"/>
        </w:rPr>
        <w:t>………………………………………..……………………………...</w:t>
      </w:r>
      <w:r>
        <w:rPr>
          <w:sz w:val="28"/>
        </w:rPr>
        <w:tab/>
        <w:t>16</w:t>
      </w:r>
    </w:p>
    <w:p w:rsidR="001C6E92" w:rsidRPr="00074367" w:rsidRDefault="001C6E92" w:rsidP="00642C1D">
      <w:pPr>
        <w:tabs>
          <w:tab w:val="right" w:leader="dot" w:pos="10230"/>
        </w:tabs>
        <w:ind w:firstLine="360"/>
        <w:rPr>
          <w:sz w:val="28"/>
        </w:rPr>
      </w:pPr>
      <w:r>
        <w:rPr>
          <w:sz w:val="28"/>
        </w:rPr>
        <w:t>Bibliografía…………………………………………………………………</w:t>
      </w:r>
      <w:r>
        <w:rPr>
          <w:sz w:val="28"/>
        </w:rPr>
        <w:tab/>
        <w:t>17</w:t>
      </w:r>
    </w:p>
    <w:p w:rsidR="001C6E92" w:rsidRDefault="001C6E92" w:rsidP="00642C1D">
      <w:pPr>
        <w:tabs>
          <w:tab w:val="right" w:leader="dot" w:pos="10230"/>
        </w:tabs>
        <w:spacing w:after="0" w:line="240" w:lineRule="auto"/>
        <w:ind w:firstLine="360"/>
        <w:jc w:val="left"/>
        <w:rPr>
          <w:sz w:val="32"/>
        </w:rPr>
      </w:pPr>
    </w:p>
    <w:p w:rsidR="001C6E92" w:rsidRDefault="001C6E92">
      <w:pPr>
        <w:spacing w:after="0" w:line="240" w:lineRule="auto"/>
        <w:ind w:firstLine="360"/>
        <w:jc w:val="left"/>
        <w:rPr>
          <w:sz w:val="32"/>
        </w:rPr>
      </w:pPr>
      <w:r>
        <w:rPr>
          <w:sz w:val="32"/>
        </w:rPr>
        <w:br w:type="page"/>
      </w:r>
    </w:p>
    <w:p w:rsidR="001C6E92" w:rsidRDefault="001C6E92" w:rsidP="00794425">
      <w:pPr>
        <w:pStyle w:val="Heading3"/>
        <w:rPr>
          <w:sz w:val="32"/>
        </w:rPr>
      </w:pPr>
      <w:r>
        <w:rPr>
          <w:sz w:val="32"/>
        </w:rPr>
        <w:t>PRESENTACION DEL PROBLEMA A RESOLVER</w:t>
      </w:r>
    </w:p>
    <w:p w:rsidR="001C6E92" w:rsidRPr="0024605E" w:rsidRDefault="001C6E92" w:rsidP="00886C81">
      <w:pPr>
        <w:rPr>
          <w:sz w:val="24"/>
        </w:rPr>
      </w:pPr>
      <w:r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41" type="#_x0000_t75" style="position:absolute;left:0;text-align:left;margin-left:79.5pt;margin-top:58.5pt;width:329.3pt;height:234.4pt;z-index:251659776;visibility:visible">
            <v:imagedata r:id="rId8" o:title=""/>
            <w10:wrap type="square"/>
          </v:shape>
        </w:pict>
      </w:r>
      <w:r w:rsidRPr="0024605E">
        <w:rPr>
          <w:sz w:val="24"/>
        </w:rPr>
        <w:t>El enunciado del problema consiste en un circuito eléctrico, el cual debemos calcular las intensidades I1, I2 e I3</w:t>
      </w:r>
      <w:r>
        <w:rPr>
          <w:sz w:val="24"/>
        </w:rPr>
        <w:t>, dado los valores de las resistencias y de la fuente de tensión</w:t>
      </w:r>
      <w:r w:rsidRPr="0024605E">
        <w:rPr>
          <w:sz w:val="24"/>
        </w:rPr>
        <w:t>.</w:t>
      </w:r>
    </w:p>
    <w:p w:rsidR="001C6E92" w:rsidRPr="0024605E" w:rsidRDefault="001C6E92" w:rsidP="00886C81">
      <w:pPr>
        <w:rPr>
          <w:sz w:val="24"/>
        </w:rPr>
      </w:pPr>
    </w:p>
    <w:p w:rsidR="001C6E92" w:rsidRPr="0024605E" w:rsidRDefault="001C6E92" w:rsidP="00886C81">
      <w:pPr>
        <w:rPr>
          <w:sz w:val="28"/>
        </w:rPr>
      </w:pPr>
    </w:p>
    <w:p w:rsidR="001C6E92" w:rsidRPr="0024605E" w:rsidRDefault="001C6E92" w:rsidP="00886C81">
      <w:pPr>
        <w:ind w:firstLine="360"/>
        <w:rPr>
          <w:sz w:val="28"/>
        </w:rPr>
      </w:pPr>
    </w:p>
    <w:p w:rsidR="001C6E92" w:rsidRPr="0024605E" w:rsidRDefault="001C6E92" w:rsidP="00886C81">
      <w:pPr>
        <w:ind w:firstLine="360"/>
        <w:rPr>
          <w:sz w:val="28"/>
        </w:rPr>
      </w:pPr>
    </w:p>
    <w:p w:rsidR="001C6E92" w:rsidRPr="0024605E" w:rsidRDefault="001C6E92" w:rsidP="00886C81">
      <w:pPr>
        <w:ind w:firstLine="360"/>
        <w:rPr>
          <w:sz w:val="28"/>
        </w:rPr>
      </w:pPr>
    </w:p>
    <w:p w:rsidR="001C6E92" w:rsidRPr="0024605E" w:rsidRDefault="001C6E92" w:rsidP="00886C81">
      <w:pPr>
        <w:ind w:firstLine="360"/>
        <w:rPr>
          <w:sz w:val="28"/>
        </w:rPr>
      </w:pPr>
    </w:p>
    <w:p w:rsidR="001C6E92" w:rsidRPr="0024605E" w:rsidRDefault="001C6E92" w:rsidP="00886C81">
      <w:pPr>
        <w:spacing w:line="276" w:lineRule="auto"/>
        <w:ind w:firstLine="360"/>
        <w:rPr>
          <w:sz w:val="28"/>
        </w:rPr>
      </w:pPr>
    </w:p>
    <w:p w:rsidR="001C6E92" w:rsidRDefault="001C6E92" w:rsidP="00886C81">
      <w:pPr>
        <w:spacing w:line="276" w:lineRule="auto"/>
        <w:ind w:firstLine="360"/>
        <w:rPr>
          <w:sz w:val="24"/>
        </w:rPr>
      </w:pPr>
    </w:p>
    <w:p w:rsidR="001C6E92" w:rsidRPr="0024605E" w:rsidRDefault="001C6E92" w:rsidP="00886C81">
      <w:pPr>
        <w:spacing w:line="276" w:lineRule="auto"/>
        <w:ind w:firstLine="360"/>
        <w:rPr>
          <w:sz w:val="24"/>
        </w:rPr>
      </w:pPr>
      <w:r w:rsidRPr="0024605E">
        <w:rPr>
          <w:sz w:val="24"/>
        </w:rPr>
        <w:t>Para esto analizaremos el circuito eléctrico, planteando las ecuaciones características en donde se muestran el planteo del los voltajes por cada malla.</w:t>
      </w:r>
    </w:p>
    <w:p w:rsidR="001C6E92" w:rsidRDefault="001C6E92" w:rsidP="00886C81">
      <w:pPr>
        <w:spacing w:line="276" w:lineRule="auto"/>
        <w:ind w:firstLine="360"/>
        <w:rPr>
          <w:sz w:val="24"/>
        </w:rPr>
      </w:pPr>
      <w:r w:rsidRPr="0024605E">
        <w:rPr>
          <w:sz w:val="24"/>
        </w:rPr>
        <w:t>Para esto Aplicaremos la ley de Kirchoff la cual nos ayudara a obtener cuyo sistema de ecuaciones lineales.</w:t>
      </w:r>
    </w:p>
    <w:p w:rsidR="001C6E92" w:rsidRPr="0024605E" w:rsidRDefault="001C6E92" w:rsidP="00886C81">
      <w:pPr>
        <w:spacing w:line="276" w:lineRule="auto"/>
        <w:ind w:firstLine="360"/>
        <w:rPr>
          <w:sz w:val="24"/>
        </w:rPr>
      </w:pPr>
      <w:r>
        <w:rPr>
          <w:sz w:val="24"/>
        </w:rPr>
        <w:t>El objetivo de este trabajo práctico, es poder hace un programa para resolver este tipo de sistema de ecuaciones lineales descripto por la mallas del circuito, a modo que el usuario interactúe con el programa y pueda ingresar los valores de los coeficientes de dicha ecuación.</w:t>
      </w:r>
    </w:p>
    <w:p w:rsidR="001C6E92" w:rsidRDefault="001C6E92" w:rsidP="003827E4">
      <w:pPr>
        <w:spacing w:line="276" w:lineRule="auto"/>
        <w:ind w:firstLine="360"/>
        <w:rPr>
          <w:sz w:val="32"/>
        </w:rPr>
      </w:pPr>
    </w:p>
    <w:p w:rsidR="001C6E92" w:rsidRDefault="001C6E92" w:rsidP="003827E4">
      <w:pPr>
        <w:spacing w:line="276" w:lineRule="auto"/>
        <w:ind w:firstLine="360"/>
        <w:rPr>
          <w:sz w:val="32"/>
        </w:rPr>
      </w:pPr>
    </w:p>
    <w:p w:rsidR="001C6E92" w:rsidRDefault="001C6E92" w:rsidP="003827E4">
      <w:pPr>
        <w:ind w:firstLine="360"/>
        <w:rPr>
          <w:sz w:val="32"/>
        </w:rPr>
      </w:pPr>
    </w:p>
    <w:p w:rsidR="001C6E92" w:rsidRDefault="001C6E92" w:rsidP="003827E4">
      <w:pPr>
        <w:ind w:firstLine="0"/>
        <w:rPr>
          <w:sz w:val="32"/>
        </w:rPr>
      </w:pPr>
    </w:p>
    <w:p w:rsidR="001C6E92" w:rsidRDefault="001C6E92">
      <w:pPr>
        <w:spacing w:after="0" w:line="240" w:lineRule="auto"/>
        <w:ind w:firstLine="360"/>
        <w:jc w:val="left"/>
        <w:rPr>
          <w:sz w:val="32"/>
        </w:rPr>
      </w:pPr>
      <w:r>
        <w:rPr>
          <w:sz w:val="32"/>
        </w:rPr>
        <w:br w:type="page"/>
      </w:r>
    </w:p>
    <w:p w:rsidR="001C6E92" w:rsidRDefault="001C6E92" w:rsidP="00886C81">
      <w:pPr>
        <w:pStyle w:val="Heading3"/>
        <w:rPr>
          <w:sz w:val="32"/>
        </w:rPr>
      </w:pPr>
      <w:r>
        <w:rPr>
          <w:sz w:val="32"/>
        </w:rPr>
        <w:t>MODELIZACION MATEMATICA DEL PROBLEMA</w:t>
      </w:r>
    </w:p>
    <w:p w:rsidR="001C6E92" w:rsidRPr="0024605E" w:rsidRDefault="001C6E92" w:rsidP="00A73B05">
      <w:pPr>
        <w:spacing w:after="0" w:line="240" w:lineRule="auto"/>
        <w:ind w:firstLine="360"/>
        <w:rPr>
          <w:sz w:val="24"/>
        </w:rPr>
      </w:pPr>
      <w:r w:rsidRPr="0024605E">
        <w:rPr>
          <w:sz w:val="24"/>
        </w:rPr>
        <w:t>Como ya hemos dicho anteriormente, por medio de la ley de Kirchoff, obtendremos las ecuaciones característica de este circuito, la cuales son:</w:t>
      </w: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framePr w:w="4721" w:h="3204" w:hRule="exact" w:hSpace="181" w:wrap="around" w:vAnchor="text" w:hAnchor="text" w:xAlign="center" w:y="12"/>
        <w:pBdr>
          <w:top w:val="single" w:sz="6" w:space="4" w:color="000000" w:shadow="1"/>
          <w:left w:val="single" w:sz="6" w:space="7" w:color="000000" w:shadow="1"/>
          <w:bottom w:val="single" w:sz="6" w:space="4" w:color="000000" w:shadow="1"/>
          <w:right w:val="single" w:sz="6" w:space="7" w:color="000000" w:shadow="1"/>
        </w:pBdr>
        <w:shd w:val="solid" w:color="FFFFFF" w:fill="FFFFFF"/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framePr w:w="4721" w:h="3204" w:hRule="exact" w:hSpace="181" w:wrap="around" w:vAnchor="text" w:hAnchor="text" w:xAlign="center" w:y="12"/>
        <w:pBdr>
          <w:top w:val="single" w:sz="6" w:space="4" w:color="000000" w:shadow="1"/>
          <w:left w:val="single" w:sz="6" w:space="7" w:color="000000" w:shadow="1"/>
          <w:bottom w:val="single" w:sz="6" w:space="4" w:color="000000" w:shadow="1"/>
          <w:right w:val="single" w:sz="6" w:space="7" w:color="000000" w:shadow="1"/>
        </w:pBdr>
        <w:shd w:val="solid" w:color="FFFFFF" w:fill="FFFFFF"/>
        <w:spacing w:after="0" w:line="240" w:lineRule="auto"/>
        <w:ind w:firstLine="360"/>
        <w:rPr>
          <w:sz w:val="28"/>
        </w:rPr>
      </w:pPr>
      <w:r>
        <w:pict>
          <v:shape id="_x0000_i1025" type="#_x0000_t75" style="width:174pt;height:14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08&quot;/&gt;&lt;w:hyphenationZone w:val=&quot;425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7348F&quot;/&gt;&lt;wsp:rsid wsp:val=&quot;00012DC8&quot;/&gt;&lt;wsp:rsid wsp:val=&quot;0002675A&quot;/&gt;&lt;wsp:rsid wsp:val=&quot;000344F5&quot;/&gt;&lt;wsp:rsid wsp:val=&quot;00050D42&quot;/&gt;&lt;wsp:rsid wsp:val=&quot;000630B4&quot;/&gt;&lt;wsp:rsid wsp:val=&quot;00074367&quot;/&gt;&lt;wsp:rsid wsp:val=&quot;000773DF&quot;/&gt;&lt;wsp:rsid wsp:val=&quot;00096F5E&quot;/&gt;&lt;wsp:rsid wsp:val=&quot;000B179D&quot;/&gt;&lt;wsp:rsid wsp:val=&quot;000C2E32&quot;/&gt;&lt;wsp:rsid wsp:val=&quot;000D574F&quot;/&gt;&lt;wsp:rsid wsp:val=&quot;000E7586&quot;/&gt;&lt;wsp:rsid wsp:val=&quot;000F2FD7&quot;/&gt;&lt;wsp:rsid wsp:val=&quot;001250E3&quot;/&gt;&lt;wsp:rsid wsp:val=&quot;0012653C&quot;/&gt;&lt;wsp:rsid wsp:val=&quot;00140C6B&quot;/&gt;&lt;wsp:rsid wsp:val=&quot;001449A2&quot;/&gt;&lt;wsp:rsid wsp:val=&quot;00146B7F&quot;/&gt;&lt;wsp:rsid wsp:val=&quot;0016036D&quot;/&gt;&lt;wsp:rsid wsp:val=&quot;001635CF&quot;/&gt;&lt;wsp:rsid wsp:val=&quot;00170366&quot;/&gt;&lt;wsp:rsid wsp:val=&quot;00175DA8&quot;/&gt;&lt;wsp:rsid wsp:val=&quot;0018088C&quot;/&gt;&lt;wsp:rsid wsp:val=&quot;001D39B5&quot;/&gt;&lt;wsp:rsid wsp:val=&quot;001F5C28&quot;/&gt;&lt;wsp:rsid wsp:val=&quot;001F657F&quot;/&gt;&lt;wsp:rsid wsp:val=&quot;00200971&quot;/&gt;&lt;wsp:rsid wsp:val=&quot;0020116F&quot;/&gt;&lt;wsp:rsid wsp:val=&quot;002034EC&quot;/&gt;&lt;wsp:rsid wsp:val=&quot;00223344&quot;/&gt;&lt;wsp:rsid wsp:val=&quot;0024605E&quot;/&gt;&lt;wsp:rsid wsp:val=&quot;0025238D&quot;/&gt;&lt;wsp:rsid wsp:val=&quot;002815CA&quot;/&gt;&lt;wsp:rsid wsp:val=&quot;00290A56&quot;/&gt;&lt;wsp:rsid wsp:val=&quot;00291D9A&quot;/&gt;&lt;wsp:rsid wsp:val=&quot;002B3A78&quot;/&gt;&lt;wsp:rsid wsp:val=&quot;002B56B1&quot;/&gt;&lt;wsp:rsid wsp:val=&quot;002D3AC9&quot;/&gt;&lt;wsp:rsid wsp:val=&quot;002F3391&quot;/&gt;&lt;wsp:rsid wsp:val=&quot;003140D0&quot;/&gt;&lt;wsp:rsid wsp:val=&quot;00315623&quot;/&gt;&lt;wsp:rsid wsp:val=&quot;003229DC&quot;/&gt;&lt;wsp:rsid wsp:val=&quot;00342EB1&quot;/&gt;&lt;wsp:rsid wsp:val=&quot;00345339&quot;/&gt;&lt;wsp:rsid wsp:val=&quot;003827E4&quot;/&gt;&lt;wsp:rsid wsp:val=&quot;00382BA3&quot;/&gt;&lt;wsp:rsid wsp:val=&quot;003B17D6&quot;/&gt;&lt;wsp:rsid wsp:val=&quot;003B3C22&quot;/&gt;&lt;wsp:rsid wsp:val=&quot;003C3C2C&quot;/&gt;&lt;wsp:rsid wsp:val=&quot;003D4388&quot;/&gt;&lt;wsp:rsid wsp:val=&quot;003F4FF1&quot;/&gt;&lt;wsp:rsid wsp:val=&quot;00424131&quot;/&gt;&lt;wsp:rsid wsp:val=&quot;0042430C&quot;/&gt;&lt;wsp:rsid wsp:val=&quot;004302A6&quot;/&gt;&lt;wsp:rsid wsp:val=&quot;00437759&quot;/&gt;&lt;wsp:rsid wsp:val=&quot;004444EB&quot;/&gt;&lt;wsp:rsid wsp:val=&quot;004708C9&quot;/&gt;&lt;wsp:rsid wsp:val=&quot;004907DD&quot;/&gt;&lt;wsp:rsid wsp:val=&quot;00506C35&quot;/&gt;&lt;wsp:rsid wsp:val=&quot;00510C24&quot;/&gt;&lt;wsp:rsid wsp:val=&quot;00513FB1&quot;/&gt;&lt;wsp:rsid wsp:val=&quot;005277D5&quot;/&gt;&lt;wsp:rsid wsp:val=&quot;005365F2&quot;/&gt;&lt;wsp:rsid wsp:val=&quot;005401B0&quot;/&gt;&lt;wsp:rsid wsp:val=&quot;00542E50&quot;/&gt;&lt;wsp:rsid wsp:val=&quot;0054447C&quot;/&gt;&lt;wsp:rsid wsp:val=&quot;00545747&quot;/&gt;&lt;wsp:rsid wsp:val=&quot;005562C7&quot;/&gt;&lt;wsp:rsid wsp:val=&quot;005616F8&quot;/&gt;&lt;wsp:rsid wsp:val=&quot;005948B7&quot;/&gt;&lt;wsp:rsid wsp:val=&quot;005B5A50&quot;/&gt;&lt;wsp:rsid wsp:val=&quot;005B76BC&quot;/&gt;&lt;wsp:rsid wsp:val=&quot;005E3A2F&quot;/&gt;&lt;wsp:rsid wsp:val=&quot;005F01F5&quot;/&gt;&lt;wsp:rsid wsp:val=&quot;0061039D&quot;/&gt;&lt;wsp:rsid wsp:val=&quot;0062480C&quot;/&gt;&lt;wsp:rsid wsp:val=&quot;00636BB8&quot;/&gt;&lt;wsp:rsid wsp:val=&quot;00637DCB&quot;/&gt;&lt;wsp:rsid wsp:val=&quot;00642442&quot;/&gt;&lt;wsp:rsid wsp:val=&quot;00644FCA&quot;/&gt;&lt;wsp:rsid wsp:val=&quot;00645F54&quot;/&gt;&lt;wsp:rsid wsp:val=&quot;00656392&quot;/&gt;&lt;wsp:rsid wsp:val=&quot;006A470D&quot;/&gt;&lt;wsp:rsid wsp:val=&quot;006C333F&quot;/&gt;&lt;wsp:rsid wsp:val=&quot;006D61E3&quot;/&gt;&lt;wsp:rsid wsp:val=&quot;00716586&quot;/&gt;&lt;wsp:rsid wsp:val=&quot;007179E9&quot;/&gt;&lt;wsp:rsid wsp:val=&quot;00727288&quot;/&gt;&lt;wsp:rsid wsp:val=&quot;0075345C&quot;/&gt;&lt;wsp:rsid wsp:val=&quot;0075665E&quot;/&gt;&lt;wsp:rsid wsp:val=&quot;0077348F&quot;/&gt;&lt;wsp:rsid wsp:val=&quot;00774188&quot;/&gt;&lt;wsp:rsid wsp:val=&quot;00794425&quot;/&gt;&lt;wsp:rsid wsp:val=&quot;007A7598&quot;/&gt;&lt;wsp:rsid wsp:val=&quot;007B2E56&quot;/&gt;&lt;wsp:rsid wsp:val=&quot;007E7B47&quot;/&gt;&lt;wsp:rsid wsp:val=&quot;00821C6C&quot;/&gt;&lt;wsp:rsid wsp:val=&quot;00835A45&quot;/&gt;&lt;wsp:rsid wsp:val=&quot;0087034B&quot;/&gt;&lt;wsp:rsid wsp:val=&quot;00875EC5&quot;/&gt;&lt;wsp:rsid wsp:val=&quot;00886C81&quot;/&gt;&lt;wsp:rsid wsp:val=&quot;008A1798&quot;/&gt;&lt;wsp:rsid wsp:val=&quot;008A4D81&quot;/&gt;&lt;wsp:rsid wsp:val=&quot;008B061E&quot;/&gt;&lt;wsp:rsid wsp:val=&quot;008B2A4F&quot;/&gt;&lt;wsp:rsid wsp:val=&quot;008B4332&quot;/&gt;&lt;wsp:rsid wsp:val=&quot;008B4CF5&quot;/&gt;&lt;wsp:rsid wsp:val=&quot;008D6254&quot;/&gt;&lt;wsp:rsid wsp:val=&quot;008D647F&quot;/&gt;&lt;wsp:rsid wsp:val=&quot;008E34A6&quot;/&gt;&lt;wsp:rsid wsp:val=&quot;009036D6&quot;/&gt;&lt;wsp:rsid wsp:val=&quot;00914DA2&quot;/&gt;&lt;wsp:rsid wsp:val=&quot;009335F3&quot;/&gt;&lt;wsp:rsid wsp:val=&quot;0093537D&quot;/&gt;&lt;wsp:rsid wsp:val=&quot;00945659&quot;/&gt;&lt;wsp:rsid wsp:val=&quot;00957DD4&quot;/&gt;&lt;wsp:rsid wsp:val=&quot;00963605&quot;/&gt;&lt;wsp:rsid wsp:val=&quot;009678F9&quot;/&gt;&lt;wsp:rsid wsp:val=&quot;00982FAC&quot;/&gt;&lt;wsp:rsid wsp:val=&quot;009A04A1&quot;/&gt;&lt;wsp:rsid wsp:val=&quot;009B3C20&quot;/&gt;&lt;wsp:rsid wsp:val=&quot;009B3FBC&quot;/&gt;&lt;wsp:rsid wsp:val=&quot;009D3050&quot;/&gt;&lt;wsp:rsid wsp:val=&quot;009D792B&quot;/&gt;&lt;wsp:rsid wsp:val=&quot;00A3003F&quot;/&gt;&lt;wsp:rsid wsp:val=&quot;00A306EC&quot;/&gt;&lt;wsp:rsid wsp:val=&quot;00A40EEF&quot;/&gt;&lt;wsp:rsid wsp:val=&quot;00A9698A&quot;/&gt;&lt;wsp:rsid wsp:val=&quot;00AA3C1A&quot;/&gt;&lt;wsp:rsid wsp:val=&quot;00AC361C&quot;/&gt;&lt;wsp:rsid wsp:val=&quot;00B00FA1&quot;/&gt;&lt;wsp:rsid wsp:val=&quot;00B06377&quot;/&gt;&lt;wsp:rsid wsp:val=&quot;00B11C8C&quot;/&gt;&lt;wsp:rsid wsp:val=&quot;00B355CF&quot;/&gt;&lt;wsp:rsid wsp:val=&quot;00B42554&quot;/&gt;&lt;wsp:rsid wsp:val=&quot;00B44403&quot;/&gt;&lt;wsp:rsid wsp:val=&quot;00B7452A&quot;/&gt;&lt;wsp:rsid wsp:val=&quot;00B862A4&quot;/&gt;&lt;wsp:rsid wsp:val=&quot;00BB5B09&quot;/&gt;&lt;wsp:rsid wsp:val=&quot;00BC39E6&quot;/&gt;&lt;wsp:rsid wsp:val=&quot;00BF04F9&quot;/&gt;&lt;wsp:rsid wsp:val=&quot;00C534FF&quot;/&gt;&lt;wsp:rsid wsp:val=&quot;00C54FEF&quot;/&gt;&lt;wsp:rsid wsp:val=&quot;00C65496&quot;/&gt;&lt;wsp:rsid wsp:val=&quot;00C80FDA&quot;/&gt;&lt;wsp:rsid wsp:val=&quot;00C8749A&quot;/&gt;&lt;wsp:rsid wsp:val=&quot;00CA0001&quot;/&gt;&lt;wsp:rsid wsp:val=&quot;00CA6A4B&quot;/&gt;&lt;wsp:rsid wsp:val=&quot;00CC1FD3&quot;/&gt;&lt;wsp:rsid wsp:val=&quot;00CD1172&quot;/&gt;&lt;wsp:rsid wsp:val=&quot;00CE2B78&quot;/&gt;&lt;wsp:rsid wsp:val=&quot;00CF753D&quot;/&gt;&lt;wsp:rsid wsp:val=&quot;00D13267&quot;/&gt;&lt;wsp:rsid wsp:val=&quot;00D1513D&quot;/&gt;&lt;wsp:rsid wsp:val=&quot;00D3056B&quot;/&gt;&lt;wsp:rsid wsp:val=&quot;00D31A37&quot;/&gt;&lt;wsp:rsid wsp:val=&quot;00D31AFE&quot;/&gt;&lt;wsp:rsid wsp:val=&quot;00D67CD0&quot;/&gt;&lt;wsp:rsid wsp:val=&quot;00DD4D2B&quot;/&gt;&lt;wsp:rsid wsp:val=&quot;00DE07D4&quot;/&gt;&lt;wsp:rsid wsp:val=&quot;00DE12CA&quot;/&gt;&lt;wsp:rsid wsp:val=&quot;00DE4314&quot;/&gt;&lt;wsp:rsid wsp:val=&quot;00E05AFD&quot;/&gt;&lt;wsp:rsid wsp:val=&quot;00E16AD9&quot;/&gt;&lt;wsp:rsid wsp:val=&quot;00E23435&quot;/&gt;&lt;wsp:rsid wsp:val=&quot;00E40DDE&quot;/&gt;&lt;wsp:rsid wsp:val=&quot;00E42F84&quot;/&gt;&lt;wsp:rsid wsp:val=&quot;00E6349C&quot;/&gt;&lt;wsp:rsid wsp:val=&quot;00E76431&quot;/&gt;&lt;wsp:rsid wsp:val=&quot;00EC598D&quot;/&gt;&lt;wsp:rsid wsp:val=&quot;00ED6DAD&quot;/&gt;&lt;wsp:rsid wsp:val=&quot;00EF2939&quot;/&gt;&lt;wsp:rsid wsp:val=&quot;00EF4117&quot;/&gt;&lt;wsp:rsid wsp:val=&quot;00F07EC1&quot;/&gt;&lt;wsp:rsid wsp:val=&quot;00F2059A&quot;/&gt;&lt;wsp:rsid wsp:val=&quot;00F45C76&quot;/&gt;&lt;wsp:rsid wsp:val=&quot;00F504BC&quot;/&gt;&lt;wsp:rsid wsp:val=&quot;00F67AA0&quot;/&gt;&lt;wsp:rsid wsp:val=&quot;00F973E8&quot;/&gt;&lt;wsp:rsid wsp:val=&quot;00FB5DC8&quot;/&gt;&lt;wsp:rsid wsp:val=&quot;00FC11BE&quot;/&gt;&lt;wsp:rsid wsp:val=&quot;00FC2564&quot;/&gt;&lt;wsp:rsid wsp:val=&quot;00FC5568&quot;/&gt;&lt;wsp:rsid wsp:val=&quot;00FC5953&quot;/&gt;&lt;wsp:rsid wsp:val=&quot;00FD7D91&quot;/&gt;&lt;wsp:rsid wsp:val=&quot;00FE61DB&quot;/&gt;&lt;wsp:rsid wsp:val=&quot;00FF34A8&quot;/&gt;&lt;/wsp:rsids&gt;&lt;/w:docPr&gt;&lt;w:body&gt;&lt;w:p wsp:rsidR=&quot;00000000&quot; wsp:rsidRDefault=&quot;00636BB8&quot;&gt;&lt;m:oMathPara&gt;&lt;m:oMath&gt;&lt;m:r&gt;&lt;w:rPr&gt;&lt;w:rFonts w:ascii=&quot;Cambria Math&quot; w:h-ansi=&quot;Cambria Math&quot;/&gt;&lt;wx:font wx:val=&quot;Cambria Math&quot;/&gt;&lt;w:i/&gt;&lt;w:sz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4&lt;/m:t&gt;&lt;/m:r&gt;&lt;/m:sub&gt;&lt;/m:sSub&gt;&lt;/m:e&gt;&lt;/m:d&gt;&lt;m:r&gt;&lt;w:rPr&gt;&lt;w:rFonts w:ascii=&quot;Cambria Math&quot; w:h-ansi=&quot;Cambria Math&quot;/&gt;&lt;wx:font wx:val=&quot;Cambria Math&quot;/&gt;&lt;w:i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/w:rPr&gt;&lt;m:t&gt;3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4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V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</w:p>
    <w:p w:rsidR="001C6E92" w:rsidRDefault="001C6E92" w:rsidP="00A73B05">
      <w:pPr>
        <w:framePr w:w="4721" w:h="3204" w:hRule="exact" w:hSpace="181" w:wrap="around" w:vAnchor="text" w:hAnchor="text" w:xAlign="center" w:y="12"/>
        <w:pBdr>
          <w:top w:val="single" w:sz="6" w:space="4" w:color="000000" w:shadow="1"/>
          <w:left w:val="single" w:sz="6" w:space="7" w:color="000000" w:shadow="1"/>
          <w:bottom w:val="single" w:sz="6" w:space="4" w:color="000000" w:shadow="1"/>
          <w:right w:val="single" w:sz="6" w:space="7" w:color="000000" w:shadow="1"/>
        </w:pBdr>
        <w:shd w:val="solid" w:color="FFFFFF" w:fill="FFFFFF"/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framePr w:w="4721" w:h="3204" w:hRule="exact" w:hSpace="181" w:wrap="around" w:vAnchor="text" w:hAnchor="text" w:xAlign="center" w:y="12"/>
        <w:pBdr>
          <w:top w:val="single" w:sz="6" w:space="4" w:color="000000" w:shadow="1"/>
          <w:left w:val="single" w:sz="6" w:space="7" w:color="000000" w:shadow="1"/>
          <w:bottom w:val="single" w:sz="6" w:space="4" w:color="000000" w:shadow="1"/>
          <w:right w:val="single" w:sz="6" w:space="7" w:color="000000" w:shadow="1"/>
        </w:pBdr>
        <w:shd w:val="solid" w:color="FFFFFF" w:fill="FFFFFF"/>
        <w:spacing w:after="0" w:line="240" w:lineRule="auto"/>
        <w:ind w:firstLine="360"/>
        <w:rPr>
          <w:sz w:val="28"/>
        </w:rPr>
      </w:pPr>
      <w:r>
        <w:pict>
          <v:shape id="_x0000_i1026" type="#_x0000_t75" style="width:208.5pt;height:18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08&quot;/&gt;&lt;w:hyphenationZone w:val=&quot;425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7348F&quot;/&gt;&lt;wsp:rsid wsp:val=&quot;00012DC8&quot;/&gt;&lt;wsp:rsid wsp:val=&quot;0002675A&quot;/&gt;&lt;wsp:rsid wsp:val=&quot;000344F5&quot;/&gt;&lt;wsp:rsid wsp:val=&quot;00050D42&quot;/&gt;&lt;wsp:rsid wsp:val=&quot;000630B4&quot;/&gt;&lt;wsp:rsid wsp:val=&quot;00074367&quot;/&gt;&lt;wsp:rsid wsp:val=&quot;000773DF&quot;/&gt;&lt;wsp:rsid wsp:val=&quot;00096F5E&quot;/&gt;&lt;wsp:rsid wsp:val=&quot;000B179D&quot;/&gt;&lt;wsp:rsid wsp:val=&quot;000C2E32&quot;/&gt;&lt;wsp:rsid wsp:val=&quot;000D574F&quot;/&gt;&lt;wsp:rsid wsp:val=&quot;000E7586&quot;/&gt;&lt;wsp:rsid wsp:val=&quot;000F2FD7&quot;/&gt;&lt;wsp:rsid wsp:val=&quot;001250E3&quot;/&gt;&lt;wsp:rsid wsp:val=&quot;0012653C&quot;/&gt;&lt;wsp:rsid wsp:val=&quot;00140C6B&quot;/&gt;&lt;wsp:rsid wsp:val=&quot;001449A2&quot;/&gt;&lt;wsp:rsid wsp:val=&quot;00146B7F&quot;/&gt;&lt;wsp:rsid wsp:val=&quot;0016036D&quot;/&gt;&lt;wsp:rsid wsp:val=&quot;001635CF&quot;/&gt;&lt;wsp:rsid wsp:val=&quot;00170366&quot;/&gt;&lt;wsp:rsid wsp:val=&quot;00175DA8&quot;/&gt;&lt;wsp:rsid wsp:val=&quot;0018088C&quot;/&gt;&lt;wsp:rsid wsp:val=&quot;001D39B5&quot;/&gt;&lt;wsp:rsid wsp:val=&quot;001F5C28&quot;/&gt;&lt;wsp:rsid wsp:val=&quot;001F657F&quot;/&gt;&lt;wsp:rsid wsp:val=&quot;00200971&quot;/&gt;&lt;wsp:rsid wsp:val=&quot;0020116F&quot;/&gt;&lt;wsp:rsid wsp:val=&quot;002034EC&quot;/&gt;&lt;wsp:rsid wsp:val=&quot;00223344&quot;/&gt;&lt;wsp:rsid wsp:val=&quot;0024605E&quot;/&gt;&lt;wsp:rsid wsp:val=&quot;0025238D&quot;/&gt;&lt;wsp:rsid wsp:val=&quot;002815CA&quot;/&gt;&lt;wsp:rsid wsp:val=&quot;00290A56&quot;/&gt;&lt;wsp:rsid wsp:val=&quot;00291D9A&quot;/&gt;&lt;wsp:rsid wsp:val=&quot;002B3A78&quot;/&gt;&lt;wsp:rsid wsp:val=&quot;002B56B1&quot;/&gt;&lt;wsp:rsid wsp:val=&quot;002D3AC9&quot;/&gt;&lt;wsp:rsid wsp:val=&quot;002F3391&quot;/&gt;&lt;wsp:rsid wsp:val=&quot;003140D0&quot;/&gt;&lt;wsp:rsid wsp:val=&quot;00315623&quot;/&gt;&lt;wsp:rsid wsp:val=&quot;003229DC&quot;/&gt;&lt;wsp:rsid wsp:val=&quot;00335BE2&quot;/&gt;&lt;wsp:rsid wsp:val=&quot;00342EB1&quot;/&gt;&lt;wsp:rsid wsp:val=&quot;00345339&quot;/&gt;&lt;wsp:rsid wsp:val=&quot;003827E4&quot;/&gt;&lt;wsp:rsid wsp:val=&quot;00382BA3&quot;/&gt;&lt;wsp:rsid wsp:val=&quot;003B17D6&quot;/&gt;&lt;wsp:rsid wsp:val=&quot;003B3C22&quot;/&gt;&lt;wsp:rsid wsp:val=&quot;003C3C2C&quot;/&gt;&lt;wsp:rsid wsp:val=&quot;003D4388&quot;/&gt;&lt;wsp:rsid wsp:val=&quot;003F4FF1&quot;/&gt;&lt;wsp:rsid wsp:val=&quot;00424131&quot;/&gt;&lt;wsp:rsid wsp:val=&quot;0042430C&quot;/&gt;&lt;wsp:rsid wsp:val=&quot;004302A6&quot;/&gt;&lt;wsp:rsid wsp:val=&quot;00437759&quot;/&gt;&lt;wsp:rsid wsp:val=&quot;004444EB&quot;/&gt;&lt;wsp:rsid wsp:val=&quot;004708C9&quot;/&gt;&lt;wsp:rsid wsp:val=&quot;004907DD&quot;/&gt;&lt;wsp:rsid wsp:val=&quot;00506C35&quot;/&gt;&lt;wsp:rsid wsp:val=&quot;00510C24&quot;/&gt;&lt;wsp:rsid wsp:val=&quot;00513FB1&quot;/&gt;&lt;wsp:rsid wsp:val=&quot;005277D5&quot;/&gt;&lt;wsp:rsid wsp:val=&quot;005365F2&quot;/&gt;&lt;wsp:rsid wsp:val=&quot;005401B0&quot;/&gt;&lt;wsp:rsid wsp:val=&quot;00542E50&quot;/&gt;&lt;wsp:rsid wsp:val=&quot;0054447C&quot;/&gt;&lt;wsp:rsid wsp:val=&quot;00545747&quot;/&gt;&lt;wsp:rsid wsp:val=&quot;005562C7&quot;/&gt;&lt;wsp:rsid wsp:val=&quot;005616F8&quot;/&gt;&lt;wsp:rsid wsp:val=&quot;005948B7&quot;/&gt;&lt;wsp:rsid wsp:val=&quot;005B5A50&quot;/&gt;&lt;wsp:rsid wsp:val=&quot;005B76BC&quot;/&gt;&lt;wsp:rsid wsp:val=&quot;005E3A2F&quot;/&gt;&lt;wsp:rsid wsp:val=&quot;005F01F5&quot;/&gt;&lt;wsp:rsid wsp:val=&quot;0061039D&quot;/&gt;&lt;wsp:rsid wsp:val=&quot;0062480C&quot;/&gt;&lt;wsp:rsid wsp:val=&quot;00637DCB&quot;/&gt;&lt;wsp:rsid wsp:val=&quot;00642442&quot;/&gt;&lt;wsp:rsid wsp:val=&quot;00644FCA&quot;/&gt;&lt;wsp:rsid wsp:val=&quot;00645F54&quot;/&gt;&lt;wsp:rsid wsp:val=&quot;00656392&quot;/&gt;&lt;wsp:rsid wsp:val=&quot;006A470D&quot;/&gt;&lt;wsp:rsid wsp:val=&quot;006C333F&quot;/&gt;&lt;wsp:rsid wsp:val=&quot;006D61E3&quot;/&gt;&lt;wsp:rsid wsp:val=&quot;00716586&quot;/&gt;&lt;wsp:rsid wsp:val=&quot;007179E9&quot;/&gt;&lt;wsp:rsid wsp:val=&quot;00727288&quot;/&gt;&lt;wsp:rsid wsp:val=&quot;0075345C&quot;/&gt;&lt;wsp:rsid wsp:val=&quot;0075665E&quot;/&gt;&lt;wsp:rsid wsp:val=&quot;0077348F&quot;/&gt;&lt;wsp:rsid wsp:val=&quot;00774188&quot;/&gt;&lt;wsp:rsid wsp:val=&quot;0079247B&quot;/&gt;&lt;wsp:rsid wsp:val=&quot;00794425&quot;/&gt;&lt;wsp:rsid wsp:val=&quot;007A7598&quot;/&gt;&lt;wsp:rsid wsp:val=&quot;007B2E56&quot;/&gt;&lt;wsp:rsid wsp:val=&quot;007E7B47&quot;/&gt;&lt;wsp:rsid wsp:val=&quot;00821C6C&quot;/&gt;&lt;wsp:rsid wsp:val=&quot;00835A45&quot;/&gt;&lt;wsp:rsid wsp:val=&quot;0087034B&quot;/&gt;&lt;wsp:rsid wsp:val=&quot;00875EC5&quot;/&gt;&lt;wsp:rsid wsp:val=&quot;00886C81&quot;/&gt;&lt;wsp:rsid wsp:val=&quot;008A1798&quot;/&gt;&lt;wsp:rsid wsp:val=&quot;008A4D81&quot;/&gt;&lt;wsp:rsid wsp:val=&quot;008B061E&quot;/&gt;&lt;wsp:rsid wsp:val=&quot;008B2A4F&quot;/&gt;&lt;wsp:rsid wsp:val=&quot;008B4332&quot;/&gt;&lt;wsp:rsid wsp:val=&quot;008B4CF5&quot;/&gt;&lt;wsp:rsid wsp:val=&quot;008D6254&quot;/&gt;&lt;wsp:rsid wsp:val=&quot;008D647F&quot;/&gt;&lt;wsp:rsid wsp:val=&quot;008E34A6&quot;/&gt;&lt;wsp:rsid wsp:val=&quot;009036D6&quot;/&gt;&lt;wsp:rsid wsp:val=&quot;00914DA2&quot;/&gt;&lt;wsp:rsid wsp:val=&quot;009335F3&quot;/&gt;&lt;wsp:rsid wsp:val=&quot;0093537D&quot;/&gt;&lt;wsp:rsid wsp:val=&quot;00945659&quot;/&gt;&lt;wsp:rsid wsp:val=&quot;00957DD4&quot;/&gt;&lt;wsp:rsid wsp:val=&quot;00963605&quot;/&gt;&lt;wsp:rsid wsp:val=&quot;009678F9&quot;/&gt;&lt;wsp:rsid wsp:val=&quot;00982FAC&quot;/&gt;&lt;wsp:rsid wsp:val=&quot;009A04A1&quot;/&gt;&lt;wsp:rsid wsp:val=&quot;009B3C20&quot;/&gt;&lt;wsp:rsid wsp:val=&quot;009B3FBC&quot;/&gt;&lt;wsp:rsid wsp:val=&quot;009D3050&quot;/&gt;&lt;wsp:rsid wsp:val=&quot;009D792B&quot;/&gt;&lt;wsp:rsid wsp:val=&quot;00A3003F&quot;/&gt;&lt;wsp:rsid wsp:val=&quot;00A306EC&quot;/&gt;&lt;wsp:rsid wsp:val=&quot;00A40EEF&quot;/&gt;&lt;wsp:rsid wsp:val=&quot;00A9698A&quot;/&gt;&lt;wsp:rsid wsp:val=&quot;00AA3C1A&quot;/&gt;&lt;wsp:rsid wsp:val=&quot;00AC361C&quot;/&gt;&lt;wsp:rsid wsp:val=&quot;00B00FA1&quot;/&gt;&lt;wsp:rsid wsp:val=&quot;00B06377&quot;/&gt;&lt;wsp:rsid wsp:val=&quot;00B11C8C&quot;/&gt;&lt;wsp:rsid wsp:val=&quot;00B355CF&quot;/&gt;&lt;wsp:rsid wsp:val=&quot;00B42554&quot;/&gt;&lt;wsp:rsid wsp:val=&quot;00B44403&quot;/&gt;&lt;wsp:rsid wsp:val=&quot;00B7452A&quot;/&gt;&lt;wsp:rsid wsp:val=&quot;00B862A4&quot;/&gt;&lt;wsp:rsid wsp:val=&quot;00BB5B09&quot;/&gt;&lt;wsp:rsid wsp:val=&quot;00BC39E6&quot;/&gt;&lt;wsp:rsid wsp:val=&quot;00BF04F9&quot;/&gt;&lt;wsp:rsid wsp:val=&quot;00C534FF&quot;/&gt;&lt;wsp:rsid wsp:val=&quot;00C54FEF&quot;/&gt;&lt;wsp:rsid wsp:val=&quot;00C65496&quot;/&gt;&lt;wsp:rsid wsp:val=&quot;00C80FDA&quot;/&gt;&lt;wsp:rsid wsp:val=&quot;00C8749A&quot;/&gt;&lt;wsp:rsid wsp:val=&quot;00CA0001&quot;/&gt;&lt;wsp:rsid wsp:val=&quot;00CA6A4B&quot;/&gt;&lt;wsp:rsid wsp:val=&quot;00CC1FD3&quot;/&gt;&lt;wsp:rsid wsp:val=&quot;00CD1172&quot;/&gt;&lt;wsp:rsid wsp:val=&quot;00CE2B78&quot;/&gt;&lt;wsp:rsid wsp:val=&quot;00CF753D&quot;/&gt;&lt;wsp:rsid wsp:val=&quot;00D13267&quot;/&gt;&lt;wsp:rsid wsp:val=&quot;00D1513D&quot;/&gt;&lt;wsp:rsid wsp:val=&quot;00D3056B&quot;/&gt;&lt;wsp:rsid wsp:val=&quot;00D31A37&quot;/&gt;&lt;wsp:rsid wsp:val=&quot;00D31AFE&quot;/&gt;&lt;wsp:rsid wsp:val=&quot;00D67CD0&quot;/&gt;&lt;wsp:rsid wsp:val=&quot;00DD4D2B&quot;/&gt;&lt;wsp:rsid wsp:val=&quot;00DE07D4&quot;/&gt;&lt;wsp:rsid wsp:val=&quot;00DE12CA&quot;/&gt;&lt;wsp:rsid wsp:val=&quot;00DE4314&quot;/&gt;&lt;wsp:rsid wsp:val=&quot;00E05AFD&quot;/&gt;&lt;wsp:rsid wsp:val=&quot;00E16AD9&quot;/&gt;&lt;wsp:rsid wsp:val=&quot;00E23435&quot;/&gt;&lt;wsp:rsid wsp:val=&quot;00E40DDE&quot;/&gt;&lt;wsp:rsid wsp:val=&quot;00E42F84&quot;/&gt;&lt;wsp:rsid wsp:val=&quot;00E6349C&quot;/&gt;&lt;wsp:rsid wsp:val=&quot;00E76431&quot;/&gt;&lt;wsp:rsid wsp:val=&quot;00EC598D&quot;/&gt;&lt;wsp:rsid wsp:val=&quot;00ED6DAD&quot;/&gt;&lt;wsp:rsid wsp:val=&quot;00EF2939&quot;/&gt;&lt;wsp:rsid wsp:val=&quot;00EF4117&quot;/&gt;&lt;wsp:rsid wsp:val=&quot;00F07EC1&quot;/&gt;&lt;wsp:rsid wsp:val=&quot;00F2059A&quot;/&gt;&lt;wsp:rsid wsp:val=&quot;00F45C76&quot;/&gt;&lt;wsp:rsid wsp:val=&quot;00F504BC&quot;/&gt;&lt;wsp:rsid wsp:val=&quot;00F67AA0&quot;/&gt;&lt;wsp:rsid wsp:val=&quot;00F973E8&quot;/&gt;&lt;wsp:rsid wsp:val=&quot;00FB5DC8&quot;/&gt;&lt;wsp:rsid wsp:val=&quot;00FC11BE&quot;/&gt;&lt;wsp:rsid wsp:val=&quot;00FC2564&quot;/&gt;&lt;wsp:rsid wsp:val=&quot;00FC5568&quot;/&gt;&lt;wsp:rsid wsp:val=&quot;00FC5953&quot;/&gt;&lt;wsp:rsid wsp:val=&quot;00FD7D91&quot;/&gt;&lt;wsp:rsid wsp:val=&quot;00FE61DB&quot;/&gt;&lt;wsp:rsid wsp:val=&quot;00FF34A8&quot;/&gt;&lt;/wsp:rsids&gt;&lt;/w:docPr&gt;&lt;w:body&gt;&lt;w:p wsp:rsidR=&quot;00000000&quot; wsp:rsidRDefault=&quot;00335BE2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)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/w:rPr&gt;&lt;m:t&gt;3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</w:p>
    <w:p w:rsidR="001C6E92" w:rsidRDefault="001C6E92" w:rsidP="00A73B05">
      <w:pPr>
        <w:framePr w:w="4721" w:h="3204" w:hRule="exact" w:hSpace="181" w:wrap="around" w:vAnchor="text" w:hAnchor="text" w:xAlign="center" w:y="12"/>
        <w:pBdr>
          <w:top w:val="single" w:sz="6" w:space="4" w:color="000000" w:shadow="1"/>
          <w:left w:val="single" w:sz="6" w:space="7" w:color="000000" w:shadow="1"/>
          <w:bottom w:val="single" w:sz="6" w:space="4" w:color="000000" w:shadow="1"/>
          <w:right w:val="single" w:sz="6" w:space="7" w:color="000000" w:shadow="1"/>
        </w:pBdr>
        <w:shd w:val="solid" w:color="FFFFFF" w:fill="FFFFFF"/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framePr w:w="4721" w:h="3204" w:hRule="exact" w:hSpace="181" w:wrap="around" w:vAnchor="text" w:hAnchor="text" w:xAlign="center" w:y="12"/>
        <w:pBdr>
          <w:top w:val="single" w:sz="6" w:space="4" w:color="000000" w:shadow="1"/>
          <w:left w:val="single" w:sz="6" w:space="7" w:color="000000" w:shadow="1"/>
          <w:bottom w:val="single" w:sz="6" w:space="4" w:color="000000" w:shadow="1"/>
          <w:right w:val="single" w:sz="6" w:space="7" w:color="000000" w:shadow="1"/>
        </w:pBdr>
        <w:shd w:val="solid" w:color="FFFFFF" w:fill="FFFFFF"/>
        <w:spacing w:after="0" w:line="240" w:lineRule="auto"/>
        <w:ind w:firstLine="360"/>
        <w:rPr>
          <w:sz w:val="28"/>
        </w:rPr>
      </w:pPr>
      <w:r>
        <w:pict>
          <v:shape id="_x0000_i1027" type="#_x0000_t75" style="width:207pt;height:18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08&quot;/&gt;&lt;w:hyphenationZone w:val=&quot;425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7348F&quot;/&gt;&lt;wsp:rsid wsp:val=&quot;00012DC8&quot;/&gt;&lt;wsp:rsid wsp:val=&quot;0002675A&quot;/&gt;&lt;wsp:rsid wsp:val=&quot;000344F5&quot;/&gt;&lt;wsp:rsid wsp:val=&quot;00050D42&quot;/&gt;&lt;wsp:rsid wsp:val=&quot;000630B4&quot;/&gt;&lt;wsp:rsid wsp:val=&quot;00074367&quot;/&gt;&lt;wsp:rsid wsp:val=&quot;000773DF&quot;/&gt;&lt;wsp:rsid wsp:val=&quot;00096F5E&quot;/&gt;&lt;wsp:rsid wsp:val=&quot;000B179D&quot;/&gt;&lt;wsp:rsid wsp:val=&quot;000C2E32&quot;/&gt;&lt;wsp:rsid wsp:val=&quot;000D574F&quot;/&gt;&lt;wsp:rsid wsp:val=&quot;000E7586&quot;/&gt;&lt;wsp:rsid wsp:val=&quot;000F2FD7&quot;/&gt;&lt;wsp:rsid wsp:val=&quot;001250E3&quot;/&gt;&lt;wsp:rsid wsp:val=&quot;0012653C&quot;/&gt;&lt;wsp:rsid wsp:val=&quot;00140C6B&quot;/&gt;&lt;wsp:rsid wsp:val=&quot;001449A2&quot;/&gt;&lt;wsp:rsid wsp:val=&quot;00146B7F&quot;/&gt;&lt;wsp:rsid wsp:val=&quot;0016036D&quot;/&gt;&lt;wsp:rsid wsp:val=&quot;001635CF&quot;/&gt;&lt;wsp:rsid wsp:val=&quot;00170366&quot;/&gt;&lt;wsp:rsid wsp:val=&quot;00175DA8&quot;/&gt;&lt;wsp:rsid wsp:val=&quot;0018088C&quot;/&gt;&lt;wsp:rsid wsp:val=&quot;001D39B5&quot;/&gt;&lt;wsp:rsid wsp:val=&quot;001F5C28&quot;/&gt;&lt;wsp:rsid wsp:val=&quot;001F657F&quot;/&gt;&lt;wsp:rsid wsp:val=&quot;00200971&quot;/&gt;&lt;wsp:rsid wsp:val=&quot;0020116F&quot;/&gt;&lt;wsp:rsid wsp:val=&quot;002034EC&quot;/&gt;&lt;wsp:rsid wsp:val=&quot;00223344&quot;/&gt;&lt;wsp:rsid wsp:val=&quot;0024605E&quot;/&gt;&lt;wsp:rsid wsp:val=&quot;0025238D&quot;/&gt;&lt;wsp:rsid wsp:val=&quot;002815CA&quot;/&gt;&lt;wsp:rsid wsp:val=&quot;00290A56&quot;/&gt;&lt;wsp:rsid wsp:val=&quot;00291D9A&quot;/&gt;&lt;wsp:rsid wsp:val=&quot;002B3A78&quot;/&gt;&lt;wsp:rsid wsp:val=&quot;002B56B1&quot;/&gt;&lt;wsp:rsid wsp:val=&quot;002D3AC9&quot;/&gt;&lt;wsp:rsid wsp:val=&quot;002F3391&quot;/&gt;&lt;wsp:rsid wsp:val=&quot;003140D0&quot;/&gt;&lt;wsp:rsid wsp:val=&quot;00315623&quot;/&gt;&lt;wsp:rsid wsp:val=&quot;003229DC&quot;/&gt;&lt;wsp:rsid wsp:val=&quot;00342EB1&quot;/&gt;&lt;wsp:rsid wsp:val=&quot;00345339&quot;/&gt;&lt;wsp:rsid wsp:val=&quot;003827E4&quot;/&gt;&lt;wsp:rsid wsp:val=&quot;00382BA3&quot;/&gt;&lt;wsp:rsid wsp:val=&quot;003B17D6&quot;/&gt;&lt;wsp:rsid wsp:val=&quot;003B3C22&quot;/&gt;&lt;wsp:rsid wsp:val=&quot;003C3C2C&quot;/&gt;&lt;wsp:rsid wsp:val=&quot;003D4388&quot;/&gt;&lt;wsp:rsid wsp:val=&quot;003F4FF1&quot;/&gt;&lt;wsp:rsid wsp:val=&quot;00424131&quot;/&gt;&lt;wsp:rsid wsp:val=&quot;0042430C&quot;/&gt;&lt;wsp:rsid wsp:val=&quot;004302A6&quot;/&gt;&lt;wsp:rsid wsp:val=&quot;00437759&quot;/&gt;&lt;wsp:rsid wsp:val=&quot;004444EB&quot;/&gt;&lt;wsp:rsid wsp:val=&quot;004708C9&quot;/&gt;&lt;wsp:rsid wsp:val=&quot;004858A6&quot;/&gt;&lt;wsp:rsid wsp:val=&quot;004907DD&quot;/&gt;&lt;wsp:rsid wsp:val=&quot;00506C35&quot;/&gt;&lt;wsp:rsid wsp:val=&quot;00510C24&quot;/&gt;&lt;wsp:rsid wsp:val=&quot;00513FB1&quot;/&gt;&lt;wsp:rsid wsp:val=&quot;005277D5&quot;/&gt;&lt;wsp:rsid wsp:val=&quot;005365F2&quot;/&gt;&lt;wsp:rsid wsp:val=&quot;005401B0&quot;/&gt;&lt;wsp:rsid wsp:val=&quot;00542E50&quot;/&gt;&lt;wsp:rsid wsp:val=&quot;0054447C&quot;/&gt;&lt;wsp:rsid wsp:val=&quot;00545747&quot;/&gt;&lt;wsp:rsid wsp:val=&quot;005562C7&quot;/&gt;&lt;wsp:rsid wsp:val=&quot;005616F8&quot;/&gt;&lt;wsp:rsid wsp:val=&quot;005948B7&quot;/&gt;&lt;wsp:rsid wsp:val=&quot;005B5A50&quot;/&gt;&lt;wsp:rsid wsp:val=&quot;005B76BC&quot;/&gt;&lt;wsp:rsid wsp:val=&quot;005E3A2F&quot;/&gt;&lt;wsp:rsid wsp:val=&quot;005F01F5&quot;/&gt;&lt;wsp:rsid wsp:val=&quot;0061039D&quot;/&gt;&lt;wsp:rsid wsp:val=&quot;0062480C&quot;/&gt;&lt;wsp:rsid wsp:val=&quot;00637DCB&quot;/&gt;&lt;wsp:rsid wsp:val=&quot;00642442&quot;/&gt;&lt;wsp:rsid wsp:val=&quot;00644FCA&quot;/&gt;&lt;wsp:rsid wsp:val=&quot;00645F54&quot;/&gt;&lt;wsp:rsid wsp:val=&quot;00656392&quot;/&gt;&lt;wsp:rsid wsp:val=&quot;006A470D&quot;/&gt;&lt;wsp:rsid wsp:val=&quot;006C333F&quot;/&gt;&lt;wsp:rsid wsp:val=&quot;006D61E3&quot;/&gt;&lt;wsp:rsid wsp:val=&quot;00716586&quot;/&gt;&lt;wsp:rsid wsp:val=&quot;007179E9&quot;/&gt;&lt;wsp:rsid wsp:val=&quot;00727288&quot;/&gt;&lt;wsp:rsid wsp:val=&quot;0075345C&quot;/&gt;&lt;wsp:rsid wsp:val=&quot;0075665E&quot;/&gt;&lt;wsp:rsid wsp:val=&quot;0077348F&quot;/&gt;&lt;wsp:rsid wsp:val=&quot;00774188&quot;/&gt;&lt;wsp:rsid wsp:val=&quot;0079247B&quot;/&gt;&lt;wsp:rsid wsp:val=&quot;00794425&quot;/&gt;&lt;wsp:rsid wsp:val=&quot;007A7598&quot;/&gt;&lt;wsp:rsid wsp:val=&quot;007B2E56&quot;/&gt;&lt;wsp:rsid wsp:val=&quot;007E7B47&quot;/&gt;&lt;wsp:rsid wsp:val=&quot;00821C6C&quot;/&gt;&lt;wsp:rsid wsp:val=&quot;00835A45&quot;/&gt;&lt;wsp:rsid wsp:val=&quot;0087034B&quot;/&gt;&lt;wsp:rsid wsp:val=&quot;00875EC5&quot;/&gt;&lt;wsp:rsid wsp:val=&quot;00886C81&quot;/&gt;&lt;wsp:rsid wsp:val=&quot;008A1798&quot;/&gt;&lt;wsp:rsid wsp:val=&quot;008A4D81&quot;/&gt;&lt;wsp:rsid wsp:val=&quot;008B061E&quot;/&gt;&lt;wsp:rsid wsp:val=&quot;008B2A4F&quot;/&gt;&lt;wsp:rsid wsp:val=&quot;008B4332&quot;/&gt;&lt;wsp:rsid wsp:val=&quot;008B4CF5&quot;/&gt;&lt;wsp:rsid wsp:val=&quot;008D6254&quot;/&gt;&lt;wsp:rsid wsp:val=&quot;008D647F&quot;/&gt;&lt;wsp:rsid wsp:val=&quot;008E34A6&quot;/&gt;&lt;wsp:rsid wsp:val=&quot;009036D6&quot;/&gt;&lt;wsp:rsid wsp:val=&quot;00914DA2&quot;/&gt;&lt;wsp:rsid wsp:val=&quot;009335F3&quot;/&gt;&lt;wsp:rsid wsp:val=&quot;0093537D&quot;/&gt;&lt;wsp:rsid wsp:val=&quot;00945659&quot;/&gt;&lt;wsp:rsid wsp:val=&quot;00957DD4&quot;/&gt;&lt;wsp:rsid wsp:val=&quot;00963605&quot;/&gt;&lt;wsp:rsid wsp:val=&quot;009678F9&quot;/&gt;&lt;wsp:rsid wsp:val=&quot;00982FAC&quot;/&gt;&lt;wsp:rsid wsp:val=&quot;009A04A1&quot;/&gt;&lt;wsp:rsid wsp:val=&quot;009B3C20&quot;/&gt;&lt;wsp:rsid wsp:val=&quot;009B3FBC&quot;/&gt;&lt;wsp:rsid wsp:val=&quot;009D3050&quot;/&gt;&lt;wsp:rsid wsp:val=&quot;009D792B&quot;/&gt;&lt;wsp:rsid wsp:val=&quot;00A3003F&quot;/&gt;&lt;wsp:rsid wsp:val=&quot;00A306EC&quot;/&gt;&lt;wsp:rsid wsp:val=&quot;00A40EEF&quot;/&gt;&lt;wsp:rsid wsp:val=&quot;00A9698A&quot;/&gt;&lt;wsp:rsid wsp:val=&quot;00AA3C1A&quot;/&gt;&lt;wsp:rsid wsp:val=&quot;00AC361C&quot;/&gt;&lt;wsp:rsid wsp:val=&quot;00B00FA1&quot;/&gt;&lt;wsp:rsid wsp:val=&quot;00B06377&quot;/&gt;&lt;wsp:rsid wsp:val=&quot;00B11C8C&quot;/&gt;&lt;wsp:rsid wsp:val=&quot;00B355CF&quot;/&gt;&lt;wsp:rsid wsp:val=&quot;00B42554&quot;/&gt;&lt;wsp:rsid wsp:val=&quot;00B44403&quot;/&gt;&lt;wsp:rsid wsp:val=&quot;00B7452A&quot;/&gt;&lt;wsp:rsid wsp:val=&quot;00B862A4&quot;/&gt;&lt;wsp:rsid wsp:val=&quot;00BB5B09&quot;/&gt;&lt;wsp:rsid wsp:val=&quot;00BC39E6&quot;/&gt;&lt;wsp:rsid wsp:val=&quot;00BF04F9&quot;/&gt;&lt;wsp:rsid wsp:val=&quot;00C534FF&quot;/&gt;&lt;wsp:rsid wsp:val=&quot;00C54FEF&quot;/&gt;&lt;wsp:rsid wsp:val=&quot;00C65496&quot;/&gt;&lt;wsp:rsid wsp:val=&quot;00C80FDA&quot;/&gt;&lt;wsp:rsid wsp:val=&quot;00C8749A&quot;/&gt;&lt;wsp:rsid wsp:val=&quot;00CA0001&quot;/&gt;&lt;wsp:rsid wsp:val=&quot;00CA6A4B&quot;/&gt;&lt;wsp:rsid wsp:val=&quot;00CC1FD3&quot;/&gt;&lt;wsp:rsid wsp:val=&quot;00CD1172&quot;/&gt;&lt;wsp:rsid wsp:val=&quot;00CE2B78&quot;/&gt;&lt;wsp:rsid wsp:val=&quot;00CF753D&quot;/&gt;&lt;wsp:rsid wsp:val=&quot;00D13267&quot;/&gt;&lt;wsp:rsid wsp:val=&quot;00D1513D&quot;/&gt;&lt;wsp:rsid wsp:val=&quot;00D3056B&quot;/&gt;&lt;wsp:rsid wsp:val=&quot;00D31A37&quot;/&gt;&lt;wsp:rsid wsp:val=&quot;00D31AFE&quot;/&gt;&lt;wsp:rsid wsp:val=&quot;00D67CD0&quot;/&gt;&lt;wsp:rsid wsp:val=&quot;00DD4D2B&quot;/&gt;&lt;wsp:rsid wsp:val=&quot;00DE07D4&quot;/&gt;&lt;wsp:rsid wsp:val=&quot;00DE12CA&quot;/&gt;&lt;wsp:rsid wsp:val=&quot;00DE4314&quot;/&gt;&lt;wsp:rsid wsp:val=&quot;00E05AFD&quot;/&gt;&lt;wsp:rsid wsp:val=&quot;00E16AD9&quot;/&gt;&lt;wsp:rsid wsp:val=&quot;00E23435&quot;/&gt;&lt;wsp:rsid wsp:val=&quot;00E40DDE&quot;/&gt;&lt;wsp:rsid wsp:val=&quot;00E42F84&quot;/&gt;&lt;wsp:rsid wsp:val=&quot;00E6349C&quot;/&gt;&lt;wsp:rsid wsp:val=&quot;00E76431&quot;/&gt;&lt;wsp:rsid wsp:val=&quot;00EC598D&quot;/&gt;&lt;wsp:rsid wsp:val=&quot;00ED6DAD&quot;/&gt;&lt;wsp:rsid wsp:val=&quot;00EF2939&quot;/&gt;&lt;wsp:rsid wsp:val=&quot;00EF4117&quot;/&gt;&lt;wsp:rsid wsp:val=&quot;00F07EC1&quot;/&gt;&lt;wsp:rsid wsp:val=&quot;00F2059A&quot;/&gt;&lt;wsp:rsid wsp:val=&quot;00F45C76&quot;/&gt;&lt;wsp:rsid wsp:val=&quot;00F504BC&quot;/&gt;&lt;wsp:rsid wsp:val=&quot;00F67AA0&quot;/&gt;&lt;wsp:rsid wsp:val=&quot;00F973E8&quot;/&gt;&lt;wsp:rsid wsp:val=&quot;00FB5DC8&quot;/&gt;&lt;wsp:rsid wsp:val=&quot;00FC11BE&quot;/&gt;&lt;wsp:rsid wsp:val=&quot;00FC2564&quot;/&gt;&lt;wsp:rsid wsp:val=&quot;00FC5568&quot;/&gt;&lt;wsp:rsid wsp:val=&quot;00FC5953&quot;/&gt;&lt;wsp:rsid wsp:val=&quot;00FD7D91&quot;/&gt;&lt;wsp:rsid wsp:val=&quot;00FE61DB&quot;/&gt;&lt;wsp:rsid wsp:val=&quot;00FF34A8&quot;/&gt;&lt;/wsp:rsids&gt;&lt;/w:docPr&gt;&lt;w:body&gt;&lt;w:p wsp:rsidR=&quot;00000000&quot; wsp:rsidRDefault=&quot;004858A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4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I&lt;/m:t&gt;&lt;/m:r&gt;&lt;/m:e&gt;&lt;m:sub&gt;&lt;m:r&gt;&lt;w:rPr&gt;&lt;w:rFonts w:ascii=&quot;Cambria Math&quot; w:h-ansi=&quot;Cambria Math&quot;/&gt;&lt;wx:font wx:val=&quot;Cambria Math&quot;/&gt;&lt;w:i/&gt;&lt;w:sz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4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/w:rPr&gt;&lt;m:t&gt;5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)=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</w:p>
    <w:p w:rsidR="001C6E92" w:rsidRDefault="001C6E92" w:rsidP="00A73B05">
      <w:pPr>
        <w:framePr w:w="4721" w:h="3204" w:hRule="exact" w:hSpace="181" w:wrap="around" w:vAnchor="text" w:hAnchor="text" w:xAlign="center" w:y="12"/>
        <w:pBdr>
          <w:top w:val="single" w:sz="6" w:space="4" w:color="000000" w:shadow="1"/>
          <w:left w:val="single" w:sz="6" w:space="7" w:color="000000" w:shadow="1"/>
          <w:bottom w:val="single" w:sz="6" w:space="4" w:color="000000" w:shadow="1"/>
          <w:right w:val="single" w:sz="6" w:space="7" w:color="000000" w:shadow="1"/>
        </w:pBdr>
        <w:shd w:val="solid" w:color="FFFFFF" w:fill="FFFFFF"/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framePr w:w="4721" w:h="3204" w:hRule="exact" w:hSpace="181" w:wrap="around" w:vAnchor="text" w:hAnchor="text" w:xAlign="center" w:y="12"/>
        <w:pBdr>
          <w:top w:val="single" w:sz="6" w:space="4" w:color="000000" w:shadow="1"/>
          <w:left w:val="single" w:sz="6" w:space="7" w:color="000000" w:shadow="1"/>
          <w:bottom w:val="single" w:sz="6" w:space="4" w:color="000000" w:shadow="1"/>
          <w:right w:val="single" w:sz="6" w:space="7" w:color="000000" w:shadow="1"/>
        </w:pBdr>
        <w:shd w:val="solid" w:color="FFFFFF" w:fill="FFFFFF"/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Pr="0024605E" w:rsidRDefault="001C6E92" w:rsidP="00A73B05">
      <w:pPr>
        <w:spacing w:after="0" w:line="240" w:lineRule="auto"/>
        <w:ind w:firstLine="360"/>
        <w:rPr>
          <w:sz w:val="24"/>
        </w:rPr>
      </w:pPr>
    </w:p>
    <w:p w:rsidR="001C6E92" w:rsidRDefault="001C6E92" w:rsidP="00A73B05">
      <w:pPr>
        <w:spacing w:after="0" w:line="240" w:lineRule="auto"/>
        <w:ind w:firstLine="360"/>
        <w:rPr>
          <w:sz w:val="24"/>
        </w:rPr>
      </w:pPr>
      <w:r w:rsidRPr="0024605E">
        <w:rPr>
          <w:sz w:val="24"/>
        </w:rPr>
        <w:t>Este tipo de sistema de ecuaciones lineal</w:t>
      </w:r>
      <w:r>
        <w:rPr>
          <w:sz w:val="24"/>
        </w:rPr>
        <w:t>es</w:t>
      </w:r>
      <w:r w:rsidRPr="0024605E">
        <w:rPr>
          <w:sz w:val="24"/>
        </w:rPr>
        <w:t xml:space="preserve"> es de compatible determinado, ya que poseemos la misma cantidad de ecuaciones que de incógnitas, por lo que no</w:t>
      </w:r>
      <w:r>
        <w:rPr>
          <w:sz w:val="24"/>
        </w:rPr>
        <w:t>s</w:t>
      </w:r>
      <w:r w:rsidRPr="0024605E">
        <w:rPr>
          <w:sz w:val="24"/>
        </w:rPr>
        <w:t xml:space="preserve"> resta utilizar un método numérico para obtener los valores de las intensidades, ya que conocemos los valores de las resistencias (coeficientes).</w:t>
      </w:r>
    </w:p>
    <w:p w:rsidR="001C6E92" w:rsidRDefault="001C6E92" w:rsidP="00A73B05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Además, este sistema de ecuaciones lineales es de la forma:</w:t>
      </w:r>
    </w:p>
    <w:p w:rsidR="001C6E92" w:rsidRDefault="001C6E92" w:rsidP="00A73B05">
      <w:pPr>
        <w:spacing w:after="0" w:line="240" w:lineRule="auto"/>
        <w:ind w:firstLine="360"/>
        <w:rPr>
          <w:sz w:val="24"/>
        </w:rPr>
      </w:pPr>
    </w:p>
    <w:p w:rsidR="001C6E92" w:rsidRDefault="001C6E92" w:rsidP="00A73B05">
      <w:pPr>
        <w:spacing w:after="0" w:line="240" w:lineRule="auto"/>
        <w:ind w:firstLine="360"/>
        <w:jc w:val="center"/>
        <w:rPr>
          <w:sz w:val="28"/>
        </w:rPr>
      </w:pPr>
      <w:r w:rsidRPr="0035537D">
        <w:rPr>
          <w:sz w:val="28"/>
        </w:rPr>
        <w:pict>
          <v:shape id="_x0000_i1028" type="#_x0000_t75" style="width:210.75pt;height:111.75pt">
            <v:imagedata r:id="rId12" o:title=""/>
          </v:shape>
        </w:pict>
      </w: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Pr="00F60204" w:rsidRDefault="001C6E92" w:rsidP="00A73B05">
      <w:pPr>
        <w:spacing w:after="0" w:line="240" w:lineRule="auto"/>
        <w:ind w:firstLine="360"/>
        <w:rPr>
          <w:sz w:val="24"/>
          <w:szCs w:val="24"/>
        </w:rPr>
      </w:pPr>
      <w:r w:rsidRPr="00F60204">
        <w:rPr>
          <w:sz w:val="24"/>
          <w:szCs w:val="24"/>
        </w:rPr>
        <w:t xml:space="preserve">Donde n=3 para este caso y aplicaremos el método de Jacobi para hallar dichas </w:t>
      </w:r>
      <w:r>
        <w:rPr>
          <w:sz w:val="24"/>
          <w:szCs w:val="24"/>
        </w:rPr>
        <w:t>intensidade</w:t>
      </w:r>
      <w:r w:rsidRPr="00F60204">
        <w:rPr>
          <w:sz w:val="24"/>
          <w:szCs w:val="24"/>
        </w:rPr>
        <w:t>s.</w:t>
      </w: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A73B05">
      <w:pPr>
        <w:spacing w:after="0" w:line="240" w:lineRule="auto"/>
        <w:ind w:firstLine="360"/>
        <w:rPr>
          <w:sz w:val="28"/>
        </w:rPr>
      </w:pPr>
    </w:p>
    <w:p w:rsidR="001C6E92" w:rsidRDefault="001C6E92" w:rsidP="00CF753D">
      <w:pPr>
        <w:spacing w:after="0" w:line="240" w:lineRule="auto"/>
        <w:ind w:firstLine="360"/>
        <w:rPr>
          <w:sz w:val="28"/>
        </w:rPr>
      </w:pPr>
    </w:p>
    <w:p w:rsidR="001C6E92" w:rsidRDefault="001C6E92" w:rsidP="00CF753D">
      <w:pPr>
        <w:spacing w:after="0" w:line="240" w:lineRule="auto"/>
        <w:ind w:firstLine="360"/>
        <w:rPr>
          <w:sz w:val="28"/>
        </w:rPr>
      </w:pPr>
    </w:p>
    <w:p w:rsidR="001C6E92" w:rsidRDefault="001C6E92" w:rsidP="00CF753D">
      <w:pPr>
        <w:spacing w:after="0" w:line="240" w:lineRule="auto"/>
        <w:ind w:firstLine="360"/>
        <w:rPr>
          <w:sz w:val="28"/>
        </w:rPr>
      </w:pPr>
    </w:p>
    <w:p w:rsidR="001C6E92" w:rsidRDefault="001C6E92" w:rsidP="00CF753D">
      <w:pPr>
        <w:spacing w:after="0" w:line="240" w:lineRule="auto"/>
        <w:ind w:firstLine="360"/>
        <w:rPr>
          <w:sz w:val="28"/>
        </w:rPr>
      </w:pPr>
    </w:p>
    <w:p w:rsidR="001C6E92" w:rsidRDefault="001C6E92" w:rsidP="00CF753D">
      <w:pPr>
        <w:spacing w:after="0" w:line="240" w:lineRule="auto"/>
        <w:ind w:firstLine="360"/>
        <w:rPr>
          <w:sz w:val="28"/>
        </w:rPr>
      </w:pPr>
    </w:p>
    <w:p w:rsidR="001C6E92" w:rsidRDefault="001C6E92" w:rsidP="00CF753D">
      <w:pPr>
        <w:spacing w:after="0" w:line="240" w:lineRule="auto"/>
        <w:ind w:firstLine="360"/>
        <w:rPr>
          <w:sz w:val="28"/>
        </w:rPr>
      </w:pPr>
    </w:p>
    <w:p w:rsidR="001C6E92" w:rsidRDefault="001C6E92" w:rsidP="000838BC">
      <w:pPr>
        <w:pStyle w:val="Heading3"/>
        <w:rPr>
          <w:sz w:val="32"/>
        </w:rPr>
      </w:pPr>
      <w:r>
        <w:rPr>
          <w:sz w:val="32"/>
        </w:rPr>
        <w:t>METODO DE JACOBI</w:t>
      </w:r>
    </w:p>
    <w:p w:rsidR="001C6E92" w:rsidRPr="00E5227A" w:rsidRDefault="001C6E92" w:rsidP="00D8507B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rFonts w:ascii="Arial" w:hAnsi="Arial" w:cs="Arial"/>
        </w:rPr>
      </w:pPr>
      <w:r w:rsidRPr="00E5227A">
        <w:rPr>
          <w:rFonts w:ascii="Arial" w:hAnsi="Arial" w:cs="Arial"/>
        </w:rPr>
        <w:t>En</w:t>
      </w:r>
      <w:r w:rsidRPr="00E5227A">
        <w:rPr>
          <w:rStyle w:val="apple-converted-space"/>
          <w:rFonts w:ascii="Arial" w:hAnsi="Arial" w:cs="Arial"/>
        </w:rPr>
        <w:t> </w:t>
      </w:r>
      <w:r w:rsidRPr="000E3D55">
        <w:rPr>
          <w:rFonts w:ascii="Arial" w:hAnsi="Arial" w:cs="Arial"/>
        </w:rPr>
        <w:t>Métodos Numérico</w:t>
      </w:r>
      <w:r w:rsidRPr="00E5227A">
        <w:rPr>
          <w:rStyle w:val="apple-converted-space"/>
          <w:rFonts w:ascii="Arial" w:hAnsi="Arial" w:cs="Arial"/>
        </w:rPr>
        <w:t> </w:t>
      </w:r>
      <w:r w:rsidRPr="00E5227A">
        <w:rPr>
          <w:rFonts w:ascii="Arial" w:hAnsi="Arial" w:cs="Arial"/>
        </w:rPr>
        <w:t>el</w:t>
      </w:r>
      <w:r w:rsidRPr="00E5227A">
        <w:rPr>
          <w:rStyle w:val="apple-converted-space"/>
          <w:rFonts w:ascii="Arial" w:hAnsi="Arial" w:cs="Arial"/>
        </w:rPr>
        <w:t> </w:t>
      </w:r>
      <w:r w:rsidRPr="00BA21BA">
        <w:rPr>
          <w:rFonts w:ascii="Arial" w:hAnsi="Arial" w:cs="Arial"/>
          <w:b/>
          <w:bCs/>
          <w:u w:val="single"/>
        </w:rPr>
        <w:t>método de Jacobi</w:t>
      </w:r>
      <w:r w:rsidRPr="00E5227A">
        <w:rPr>
          <w:rStyle w:val="apple-converted-space"/>
          <w:rFonts w:ascii="Arial" w:hAnsi="Arial" w:cs="Arial"/>
        </w:rPr>
        <w:t> </w:t>
      </w:r>
      <w:r w:rsidRPr="00E5227A">
        <w:rPr>
          <w:rFonts w:ascii="Arial" w:hAnsi="Arial" w:cs="Arial"/>
        </w:rPr>
        <w:t>es un</w:t>
      </w:r>
      <w:r w:rsidRPr="00E5227A">
        <w:rPr>
          <w:rStyle w:val="apple-converted-space"/>
          <w:rFonts w:ascii="Arial" w:hAnsi="Arial" w:cs="Arial"/>
        </w:rPr>
        <w:t> </w:t>
      </w:r>
      <w:r w:rsidRPr="000E3D55">
        <w:rPr>
          <w:rFonts w:ascii="Arial" w:hAnsi="Arial" w:cs="Arial"/>
        </w:rPr>
        <w:t>método iterativo</w:t>
      </w:r>
      <w:r w:rsidRPr="00E5227A">
        <w:rPr>
          <w:rFonts w:ascii="Arial" w:hAnsi="Arial" w:cs="Arial"/>
        </w:rPr>
        <w:t>, usado para resolver</w:t>
      </w:r>
      <w:r w:rsidRPr="00E5227A">
        <w:rPr>
          <w:rStyle w:val="apple-converted-space"/>
          <w:rFonts w:ascii="Arial" w:hAnsi="Arial" w:cs="Arial"/>
        </w:rPr>
        <w:t> </w:t>
      </w:r>
      <w:r w:rsidRPr="000E3D55">
        <w:rPr>
          <w:rFonts w:ascii="Arial" w:hAnsi="Arial" w:cs="Arial"/>
        </w:rPr>
        <w:t>sistemas de ecuaciones lineales</w:t>
      </w:r>
      <w:r w:rsidRPr="00E5227A">
        <w:rPr>
          <w:rStyle w:val="apple-converted-space"/>
          <w:rFonts w:ascii="Arial" w:hAnsi="Arial" w:cs="Arial"/>
        </w:rPr>
        <w:t> </w:t>
      </w:r>
      <w:r w:rsidRPr="00E5227A">
        <w:rPr>
          <w:rFonts w:ascii="Arial" w:hAnsi="Arial" w:cs="Arial"/>
        </w:rPr>
        <w:t>del tipo</w:t>
      </w:r>
      <w:r w:rsidRPr="00E5227A">
        <w:rPr>
          <w:rStyle w:val="apple-converted-space"/>
          <w:rFonts w:ascii="Arial" w:hAnsi="Arial" w:cs="Arial"/>
        </w:rPr>
        <w:t> </w:t>
      </w:r>
      <w:r w:rsidRPr="00E5227A">
        <w:rPr>
          <w:rFonts w:ascii="Arial" w:hAnsi="Arial" w:cs="Arial"/>
        </w:rPr>
        <w:t>A.x=B. El</w:t>
      </w:r>
      <w:r w:rsidRPr="00E5227A">
        <w:rPr>
          <w:rStyle w:val="apple-converted-space"/>
          <w:rFonts w:ascii="Arial" w:hAnsi="Arial" w:cs="Arial"/>
        </w:rPr>
        <w:t> </w:t>
      </w:r>
      <w:hyperlink r:id="rId13" w:tooltip="Algoritmo" w:history="1">
        <w:r w:rsidRPr="00E5227A">
          <w:rPr>
            <w:rStyle w:val="Hyperlink"/>
            <w:rFonts w:ascii="Arial" w:hAnsi="Arial" w:cs="Arial"/>
            <w:color w:val="auto"/>
            <w:u w:val="none"/>
          </w:rPr>
          <w:t>algoritmo</w:t>
        </w:r>
      </w:hyperlink>
      <w:r w:rsidRPr="00E5227A">
        <w:rPr>
          <w:rStyle w:val="apple-converted-space"/>
          <w:rFonts w:ascii="Arial" w:hAnsi="Arial" w:cs="Arial"/>
        </w:rPr>
        <w:t> </w:t>
      </w:r>
      <w:r w:rsidRPr="00E5227A">
        <w:rPr>
          <w:rFonts w:ascii="Arial" w:hAnsi="Arial" w:cs="Arial"/>
        </w:rPr>
        <w:t>el nombre del matemático alemán</w:t>
      </w:r>
      <w:r w:rsidRPr="00E5227A">
        <w:rPr>
          <w:rStyle w:val="apple-converted-space"/>
          <w:rFonts w:ascii="Arial" w:hAnsi="Arial" w:cs="Arial"/>
        </w:rPr>
        <w:t> </w:t>
      </w:r>
      <w:hyperlink r:id="rId14" w:tooltip="Carl Gustav Jakob Jacobi" w:history="1">
        <w:r w:rsidRPr="00E5227A">
          <w:rPr>
            <w:rStyle w:val="Hyperlink"/>
            <w:rFonts w:ascii="Arial" w:hAnsi="Arial" w:cs="Arial"/>
            <w:color w:val="auto"/>
            <w:u w:val="none"/>
          </w:rPr>
          <w:t>Carl Gustav Jakob Jacobi</w:t>
        </w:r>
      </w:hyperlink>
      <w:r w:rsidRPr="00E5227A">
        <w:rPr>
          <w:rFonts w:ascii="Arial" w:hAnsi="Arial" w:cs="Arial"/>
        </w:rPr>
        <w:t>, Basado en el Método de descomposición LU, la matriz A se descompone de la siguiente manera:</w:t>
      </w:r>
    </w:p>
    <w:p w:rsidR="001C6E92" w:rsidRDefault="001C6E92" w:rsidP="00D8507B">
      <w:pPr>
        <w:pStyle w:val="NormalWeb"/>
        <w:shd w:val="clear" w:color="auto" w:fill="FFFFFF"/>
        <w:spacing w:before="120" w:beforeAutospacing="0" w:after="120" w:afterAutospacing="0" w:line="375" w:lineRule="atLeast"/>
        <w:jc w:val="center"/>
        <w:rPr>
          <w:rFonts w:ascii="Arial" w:hAnsi="Arial" w:cs="Arial"/>
        </w:rPr>
      </w:pPr>
      <w:r w:rsidRPr="0035537D">
        <w:rPr>
          <w:rFonts w:ascii="Arial" w:hAnsi="Arial" w:cs="Arial"/>
        </w:rPr>
        <w:pict>
          <v:shape id="_x0000_i1029" type="#_x0000_t75" alt="\mathbf{A} = \mathbf{D} + \mathbf{L} + \mathbf{U}" style="width:104.25pt;height:12.75pt">
            <v:imagedata r:id="rId15" r:href="rId16"/>
          </v:shape>
        </w:pict>
      </w:r>
      <w:r>
        <w:rPr>
          <w:rFonts w:ascii="Arial" w:hAnsi="Arial" w:cs="Arial"/>
        </w:rPr>
        <w:t xml:space="preserve"> (1)</w:t>
      </w:r>
    </w:p>
    <w:p w:rsidR="001C6E92" w:rsidRPr="00E5227A" w:rsidRDefault="001C6E92" w:rsidP="00D8507B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rFonts w:ascii="Arial" w:hAnsi="Arial" w:cs="Arial"/>
        </w:rPr>
      </w:pPr>
    </w:p>
    <w:p w:rsidR="001C6E92" w:rsidRDefault="001C6E92" w:rsidP="00D8507B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rFonts w:ascii="Arial" w:hAnsi="Arial" w:cs="Arial"/>
        </w:rPr>
      </w:pPr>
      <w:r w:rsidRPr="00E5227A">
        <w:rPr>
          <w:rFonts w:ascii="Arial" w:hAnsi="Arial" w:cs="Arial"/>
        </w:rPr>
        <w:t>Dado que: D es la matriz diagonal, L es la matriz triangular inferior y U es la matriz triangular superior.</w:t>
      </w:r>
    </w:p>
    <w:p w:rsidR="001C6E92" w:rsidRPr="00E5227A" w:rsidRDefault="001C6E92" w:rsidP="00D8507B">
      <w:pPr>
        <w:pStyle w:val="NormalWeb"/>
        <w:shd w:val="clear" w:color="auto" w:fill="FFFFFF"/>
        <w:tabs>
          <w:tab w:val="left" w:pos="1708"/>
        </w:tabs>
        <w:spacing w:before="120" w:beforeAutospacing="0" w:after="120" w:afterAutospacing="0" w:line="37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C6E92" w:rsidRPr="000E3D55" w:rsidRDefault="001C6E92" w:rsidP="00D8507B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rFonts w:ascii="Arial" w:hAnsi="Arial" w:cs="Arial"/>
        </w:rPr>
      </w:pPr>
      <w:r w:rsidRPr="00E5227A">
        <w:rPr>
          <w:rFonts w:ascii="Arial" w:hAnsi="Arial" w:cs="Arial"/>
        </w:rPr>
        <w:t>Podremos Expresar la matriz A aplicando el método LU,</w:t>
      </w:r>
      <w:r w:rsidRPr="0035537D">
        <w:rPr>
          <w:rFonts w:ascii="Arial" w:hAnsi="Arial" w:cs="Arial"/>
        </w:rPr>
        <w:pict>
          <v:shape id="_x0000_i1030" type="#_x0000_t75" alt="\mathbf{D}x+\left( \mathbf{L}+\mathbf{U}\right)x = b" style="width:129pt;height:15.75pt">
            <v:imagedata r:id="rId17" r:href="rId18"/>
          </v:shape>
        </w:pict>
      </w:r>
      <w:r>
        <w:rPr>
          <w:rFonts w:ascii="Arial" w:hAnsi="Arial" w:cs="Arial"/>
        </w:rPr>
        <w:t xml:space="preserve"> (2)</w:t>
      </w:r>
      <w:r w:rsidRPr="00E5227A">
        <w:rPr>
          <w:rFonts w:ascii="Arial" w:hAnsi="Arial" w:cs="Arial"/>
        </w:rPr>
        <w:t xml:space="preserve"> y despejando x </w:t>
      </w:r>
      <w:r w:rsidRPr="000E3D55">
        <w:rPr>
          <w:rFonts w:ascii="Arial" w:hAnsi="Arial" w:cs="Arial"/>
        </w:rPr>
        <w:t xml:space="preserve">nos queda: </w:t>
      </w:r>
      <w:r w:rsidRPr="0035537D">
        <w:rPr>
          <w:rFonts w:ascii="Arial" w:hAnsi="Arial" w:cs="Arial"/>
        </w:rPr>
        <w:pict>
          <v:shape id="_x0000_i1031" type="#_x0000_t75" alt="x=\mathbf{D}^{-1} \left[ b-\left( \mathbf{L}+\mathbf{U} \right)x \right]" style="width:150.75pt;height:17.25pt">
            <v:imagedata r:id="rId19" r:href="rId20"/>
          </v:shape>
        </w:pict>
      </w:r>
      <w:r>
        <w:rPr>
          <w:rFonts w:ascii="Arial" w:hAnsi="Arial" w:cs="Arial"/>
        </w:rPr>
        <w:t xml:space="preserve"> (3)</w:t>
      </w:r>
    </w:p>
    <w:p w:rsidR="001C6E92" w:rsidRDefault="001C6E92" w:rsidP="00D8507B">
      <w:pPr>
        <w:spacing w:after="0" w:line="240" w:lineRule="auto"/>
        <w:ind w:firstLine="0"/>
        <w:rPr>
          <w:rFonts w:cs="Arial"/>
          <w:sz w:val="24"/>
          <w:szCs w:val="24"/>
          <w:shd w:val="clear" w:color="auto" w:fill="FFFFFF"/>
        </w:rPr>
      </w:pPr>
    </w:p>
    <w:p w:rsidR="001C6E92" w:rsidRPr="000E3D55" w:rsidRDefault="001C6E92" w:rsidP="00D8507B">
      <w:pPr>
        <w:spacing w:after="0" w:line="240" w:lineRule="auto"/>
        <w:ind w:firstLine="0"/>
        <w:rPr>
          <w:rFonts w:cs="Arial"/>
          <w:sz w:val="24"/>
          <w:szCs w:val="24"/>
        </w:rPr>
      </w:pPr>
      <w:r w:rsidRPr="000E3D55">
        <w:rPr>
          <w:rFonts w:cs="Arial"/>
          <w:sz w:val="24"/>
          <w:szCs w:val="24"/>
          <w:shd w:val="clear" w:color="auto" w:fill="FFFFFF"/>
        </w:rPr>
        <w:t>Dado la siguiente condición por la regla iterativa que a</w:t>
      </w:r>
      <w:r w:rsidRPr="000E3D55">
        <w:rPr>
          <w:rFonts w:cs="Arial"/>
          <w:i/>
          <w:iCs/>
          <w:sz w:val="24"/>
          <w:szCs w:val="24"/>
          <w:shd w:val="clear" w:color="auto" w:fill="FFFFFF"/>
          <w:vertAlign w:val="subscript"/>
        </w:rPr>
        <w:t>ii</w:t>
      </w:r>
      <w:r w:rsidRPr="000E3D55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0E3D55">
        <w:rPr>
          <w:rFonts w:cs="Arial"/>
          <w:sz w:val="24"/>
          <w:szCs w:val="24"/>
          <w:shd w:val="clear" w:color="auto" w:fill="FFFFFF"/>
        </w:rPr>
        <w:t>≠ 0 para cada</w:t>
      </w:r>
      <w:r w:rsidRPr="000E3D55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0E3D55">
        <w:rPr>
          <w:rFonts w:cs="Arial"/>
          <w:i/>
          <w:iCs/>
          <w:sz w:val="24"/>
          <w:szCs w:val="24"/>
          <w:shd w:val="clear" w:color="auto" w:fill="FFFFFF"/>
        </w:rPr>
        <w:t>i</w:t>
      </w:r>
      <w:r w:rsidRPr="000E3D55">
        <w:rPr>
          <w:rFonts w:cs="Arial"/>
          <w:sz w:val="24"/>
          <w:szCs w:val="24"/>
          <w:shd w:val="clear" w:color="auto" w:fill="FFFFFF"/>
        </w:rPr>
        <w:t>., la definición del</w:t>
      </w:r>
      <w:r w:rsidRPr="000E3D55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0E3D55">
        <w:rPr>
          <w:rFonts w:cs="Arial"/>
          <w:b/>
          <w:bCs/>
          <w:sz w:val="24"/>
          <w:szCs w:val="24"/>
          <w:shd w:val="clear" w:color="auto" w:fill="FFFFFF"/>
        </w:rPr>
        <w:t>Método de Jacobi</w:t>
      </w:r>
      <w:r w:rsidRPr="000E3D55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0E3D55">
        <w:rPr>
          <w:rFonts w:cs="Arial"/>
          <w:sz w:val="24"/>
          <w:szCs w:val="24"/>
          <w:shd w:val="clear" w:color="auto" w:fill="FFFFFF"/>
        </w:rPr>
        <w:t xml:space="preserve">puede ser expresado de la forma </w:t>
      </w:r>
      <w:r w:rsidRPr="0035537D">
        <w:rPr>
          <w:rFonts w:cs="Arial"/>
          <w:sz w:val="24"/>
          <w:szCs w:val="24"/>
        </w:rPr>
        <w:pict>
          <v:shape id="_x0000_i1032" type="#_x0000_t75" alt="x^{\left( k+1 \right)}=\mathbf{D}^{-1}\left[ b-\left( \mathbf{L}+\mathbf{U} \right)x^{(k)} \right]" style="width:194.25pt;height:19.5pt">
            <v:imagedata r:id="rId21" r:href="rId22"/>
          </v:shape>
        </w:pict>
      </w:r>
      <w:r w:rsidRPr="000E3D55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(4)</w:t>
      </w:r>
      <w:r w:rsidRPr="000E3D55">
        <w:rPr>
          <w:rFonts w:cs="Arial"/>
          <w:sz w:val="24"/>
          <w:szCs w:val="24"/>
        </w:rPr>
        <w:t xml:space="preserve"> donde k es la cantidad de iteraciones realizadas, obtendremos la expresión final:</w:t>
      </w:r>
    </w:p>
    <w:p w:rsidR="001C6E92" w:rsidRDefault="001C6E92" w:rsidP="00D8507B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Pr="000E3D55" w:rsidRDefault="001C6E92" w:rsidP="00D8507B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Default="001C6E92" w:rsidP="003739F8">
      <w:pPr>
        <w:spacing w:after="0" w:line="240" w:lineRule="auto"/>
        <w:ind w:firstLine="0"/>
        <w:jc w:val="center"/>
        <w:rPr>
          <w:rFonts w:cs="Arial"/>
          <w:sz w:val="24"/>
          <w:szCs w:val="24"/>
        </w:rPr>
      </w:pPr>
      <w:r w:rsidRPr="0035537D">
        <w:rPr>
          <w:rFonts w:cs="Arial"/>
          <w:sz w:val="24"/>
          <w:szCs w:val="24"/>
        </w:rPr>
        <w:pict>
          <v:shape id="_x0000_i1033" type="#_x0000_t75" alt="x_{i}^{\left( k+1 \right)}=\frac{1}{a_{ii}}\left( b_{i} - \sum\limits_{j\ne i}{a_{ij}x_{j}^{\left( k \right)}} \right),i=1,2,3,..." style="width:268.5pt;height:45pt">
            <v:imagedata r:id="rId23" r:href="rId24"/>
          </v:shape>
        </w:pict>
      </w:r>
      <w:r>
        <w:rPr>
          <w:rFonts w:cs="Arial"/>
          <w:sz w:val="24"/>
          <w:szCs w:val="24"/>
        </w:rPr>
        <w:t xml:space="preserve"> (5)</w:t>
      </w:r>
    </w:p>
    <w:p w:rsidR="001C6E92" w:rsidRDefault="001C6E92" w:rsidP="003739F8">
      <w:pPr>
        <w:spacing w:after="0" w:line="240" w:lineRule="auto"/>
        <w:ind w:firstLine="0"/>
        <w:jc w:val="center"/>
        <w:rPr>
          <w:rFonts w:cs="Arial"/>
          <w:sz w:val="24"/>
          <w:szCs w:val="24"/>
        </w:rPr>
      </w:pPr>
    </w:p>
    <w:p w:rsidR="001C6E92" w:rsidRDefault="001C6E92" w:rsidP="008F1711">
      <w:pPr>
        <w:spacing w:after="0" w:line="240" w:lineRule="auto"/>
        <w:ind w:firstLine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Para un sistema 3x3, la expresión resulta ser:</w:t>
      </w:r>
    </w:p>
    <w:p w:rsidR="001C6E92" w:rsidRDefault="001C6E92" w:rsidP="008F1711">
      <w:pPr>
        <w:spacing w:after="0" w:line="240" w:lineRule="auto"/>
        <w:ind w:firstLine="0"/>
        <w:jc w:val="center"/>
        <w:rPr>
          <w:rFonts w:cs="Arial"/>
          <w:sz w:val="24"/>
          <w:szCs w:val="24"/>
        </w:rPr>
      </w:pPr>
    </w:p>
    <w:p w:rsidR="001C6E92" w:rsidRDefault="001C6E92" w:rsidP="003739F8">
      <w:pPr>
        <w:spacing w:after="0" w:line="240" w:lineRule="auto"/>
        <w:ind w:firstLine="0"/>
        <w:jc w:val="center"/>
        <w:rPr>
          <w:rFonts w:cs="Arial"/>
          <w:sz w:val="24"/>
          <w:szCs w:val="24"/>
        </w:rPr>
      </w:pPr>
      <w:r w:rsidRPr="0035537D">
        <w:rPr>
          <w:rFonts w:cs="Arial"/>
          <w:sz w:val="24"/>
          <w:szCs w:val="24"/>
        </w:rPr>
        <w:pict>
          <v:shape id="_x0000_i1034" type="#_x0000_t75" style="width:168pt;height:145.5pt">
            <v:imagedata r:id="rId25" o:title=""/>
          </v:shape>
        </w:pict>
      </w:r>
    </w:p>
    <w:p w:rsidR="001C6E92" w:rsidRPr="000E3D55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color w:val="252525"/>
          <w:sz w:val="24"/>
          <w:szCs w:val="24"/>
          <w:shd w:val="clear" w:color="auto" w:fill="FFFFFF"/>
        </w:rPr>
      </w:pPr>
      <w:r w:rsidRPr="000E3D55">
        <w:rPr>
          <w:rFonts w:cs="Arial"/>
          <w:sz w:val="24"/>
          <w:szCs w:val="24"/>
        </w:rPr>
        <w:t>Nota: al</w:t>
      </w:r>
      <w:r w:rsidRPr="000E3D55">
        <w:rPr>
          <w:rFonts w:cs="Arial"/>
          <w:color w:val="252525"/>
          <w:sz w:val="24"/>
          <w:szCs w:val="24"/>
          <w:shd w:val="clear" w:color="auto" w:fill="FFFFFF"/>
        </w:rPr>
        <w:t xml:space="preserve"> calcular</w:t>
      </w:r>
      <w:r w:rsidRPr="000E3D55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0E3D55">
        <w:rPr>
          <w:rFonts w:cs="Arial"/>
          <w:i/>
          <w:iCs/>
          <w:color w:val="252525"/>
          <w:sz w:val="24"/>
          <w:szCs w:val="24"/>
          <w:shd w:val="clear" w:color="auto" w:fill="FFFFFF"/>
        </w:rPr>
        <w:t>x</w:t>
      </w:r>
      <w:r w:rsidRPr="000E3D55">
        <w:rPr>
          <w:rFonts w:cs="Arial"/>
          <w:i/>
          <w:iCs/>
          <w:color w:val="252525"/>
          <w:sz w:val="24"/>
          <w:szCs w:val="24"/>
          <w:shd w:val="clear" w:color="auto" w:fill="FFFFFF"/>
          <w:vertAlign w:val="subscript"/>
        </w:rPr>
        <w:t>i</w:t>
      </w:r>
      <w:r w:rsidRPr="000E3D55">
        <w:rPr>
          <w:rFonts w:cs="Arial"/>
          <w:color w:val="252525"/>
          <w:sz w:val="24"/>
          <w:szCs w:val="24"/>
          <w:shd w:val="clear" w:color="auto" w:fill="FFFFFF"/>
          <w:vertAlign w:val="superscript"/>
        </w:rPr>
        <w:t>(</w:t>
      </w:r>
      <w:r w:rsidRPr="000E3D55">
        <w:rPr>
          <w:rFonts w:cs="Arial"/>
          <w:i/>
          <w:iCs/>
          <w:color w:val="252525"/>
          <w:sz w:val="24"/>
          <w:szCs w:val="24"/>
          <w:shd w:val="clear" w:color="auto" w:fill="FFFFFF"/>
          <w:vertAlign w:val="superscript"/>
        </w:rPr>
        <w:t>k</w:t>
      </w:r>
      <w:r w:rsidRPr="000E3D55">
        <w:rPr>
          <w:rFonts w:cs="Arial"/>
          <w:color w:val="252525"/>
          <w:sz w:val="24"/>
          <w:szCs w:val="24"/>
          <w:shd w:val="clear" w:color="auto" w:fill="FFFFFF"/>
          <w:vertAlign w:val="superscript"/>
        </w:rPr>
        <w:t>+1)</w:t>
      </w:r>
      <w:r w:rsidRPr="000E3D55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0E3D55">
        <w:rPr>
          <w:rFonts w:cs="Arial"/>
          <w:color w:val="252525"/>
          <w:sz w:val="24"/>
          <w:szCs w:val="24"/>
          <w:shd w:val="clear" w:color="auto" w:fill="FFFFFF"/>
        </w:rPr>
        <w:t xml:space="preserve">se requieren </w:t>
      </w:r>
      <w:r>
        <w:rPr>
          <w:rFonts w:cs="Arial"/>
          <w:color w:val="252525"/>
          <w:sz w:val="24"/>
          <w:szCs w:val="24"/>
          <w:shd w:val="clear" w:color="auto" w:fill="FFFFFF"/>
        </w:rPr>
        <w:t xml:space="preserve">tener </w:t>
      </w:r>
      <w:r w:rsidRPr="000E3D55">
        <w:rPr>
          <w:rFonts w:cs="Arial"/>
          <w:color w:val="252525"/>
          <w:sz w:val="24"/>
          <w:szCs w:val="24"/>
          <w:shd w:val="clear" w:color="auto" w:fill="FFFFFF"/>
        </w:rPr>
        <w:t>todos los elementos en</w:t>
      </w:r>
      <w:r w:rsidRPr="000E3D55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0E3D55">
        <w:rPr>
          <w:rFonts w:cs="Arial"/>
          <w:i/>
          <w:iCs/>
          <w:color w:val="252525"/>
          <w:sz w:val="24"/>
          <w:szCs w:val="24"/>
          <w:shd w:val="clear" w:color="auto" w:fill="FFFFFF"/>
        </w:rPr>
        <w:t>x</w:t>
      </w:r>
      <w:r w:rsidRPr="000E3D55">
        <w:rPr>
          <w:rFonts w:cs="Arial"/>
          <w:color w:val="252525"/>
          <w:sz w:val="24"/>
          <w:szCs w:val="24"/>
          <w:shd w:val="clear" w:color="auto" w:fill="FFFFFF"/>
          <w:vertAlign w:val="superscript"/>
        </w:rPr>
        <w:t>(</w:t>
      </w:r>
      <w:r w:rsidRPr="000E3D55">
        <w:rPr>
          <w:rFonts w:cs="Arial"/>
          <w:i/>
          <w:iCs/>
          <w:color w:val="252525"/>
          <w:sz w:val="24"/>
          <w:szCs w:val="24"/>
          <w:shd w:val="clear" w:color="auto" w:fill="FFFFFF"/>
          <w:vertAlign w:val="superscript"/>
        </w:rPr>
        <w:t>k</w:t>
      </w:r>
      <w:r w:rsidRPr="000E3D55">
        <w:rPr>
          <w:rFonts w:cs="Arial"/>
          <w:color w:val="252525"/>
          <w:sz w:val="24"/>
          <w:szCs w:val="24"/>
          <w:shd w:val="clear" w:color="auto" w:fill="FFFFFF"/>
          <w:vertAlign w:val="superscript"/>
        </w:rPr>
        <w:t>)</w:t>
      </w:r>
      <w:r>
        <w:rPr>
          <w:rFonts w:cs="Arial"/>
          <w:color w:val="252525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</w:rPr>
        <w:t xml:space="preserve">y por lo general el valor de </w:t>
      </w:r>
      <w:r w:rsidRPr="000E3D55">
        <w:rPr>
          <w:rFonts w:cs="Arial"/>
          <w:i/>
          <w:iCs/>
          <w:color w:val="252525"/>
          <w:sz w:val="24"/>
          <w:szCs w:val="24"/>
          <w:shd w:val="clear" w:color="auto" w:fill="FFFFFF"/>
        </w:rPr>
        <w:t>x</w:t>
      </w:r>
      <w:r w:rsidRPr="000E3D55">
        <w:rPr>
          <w:rFonts w:cs="Arial"/>
          <w:i/>
          <w:iCs/>
          <w:color w:val="252525"/>
          <w:sz w:val="24"/>
          <w:szCs w:val="24"/>
          <w:shd w:val="clear" w:color="auto" w:fill="FFFFFF"/>
          <w:vertAlign w:val="subscript"/>
        </w:rPr>
        <w:t>i</w:t>
      </w:r>
      <w:r>
        <w:rPr>
          <w:rFonts w:cs="Arial"/>
          <w:color w:val="252525"/>
          <w:sz w:val="24"/>
          <w:szCs w:val="24"/>
          <w:shd w:val="clear" w:color="auto" w:fill="FFFFFF"/>
        </w:rPr>
        <w:t xml:space="preserve"> inicial es de 0.</w:t>
      </w:r>
    </w:p>
    <w:p w:rsidR="001C6E92" w:rsidRDefault="001C6E92" w:rsidP="00A73B05">
      <w:pPr>
        <w:spacing w:after="0" w:line="240" w:lineRule="auto"/>
        <w:ind w:firstLine="0"/>
        <w:rPr>
          <w:rFonts w:cs="Arial"/>
          <w:color w:val="252525"/>
          <w:sz w:val="24"/>
          <w:szCs w:val="24"/>
          <w:shd w:val="clear" w:color="auto" w:fill="FFFFFF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color w:val="252525"/>
          <w:sz w:val="24"/>
          <w:szCs w:val="24"/>
          <w:shd w:val="clear" w:color="auto" w:fill="FFFFFF"/>
          <w:vertAlign w:val="superscript"/>
        </w:rPr>
      </w:pPr>
      <w:r>
        <w:rPr>
          <w:rFonts w:cs="Arial"/>
          <w:color w:val="252525"/>
          <w:sz w:val="24"/>
          <w:szCs w:val="24"/>
          <w:shd w:val="clear" w:color="auto" w:fill="FFFFFF"/>
          <w:vertAlign w:val="superscript"/>
        </w:rPr>
        <w:br w:type="page"/>
      </w:r>
    </w:p>
    <w:p w:rsidR="001C6E92" w:rsidRDefault="001C6E92" w:rsidP="00A73B05">
      <w:pPr>
        <w:spacing w:after="0" w:line="240" w:lineRule="auto"/>
        <w:ind w:firstLine="0"/>
        <w:rPr>
          <w:rFonts w:cs="Arial"/>
          <w:b/>
          <w:sz w:val="28"/>
          <w:szCs w:val="28"/>
          <w:u w:val="single"/>
        </w:rPr>
      </w:pPr>
      <w:r w:rsidRPr="00BA21BA">
        <w:rPr>
          <w:rFonts w:cs="Arial"/>
          <w:b/>
          <w:sz w:val="28"/>
          <w:szCs w:val="28"/>
          <w:u w:val="single"/>
        </w:rPr>
        <w:t>Condición de convergencia:</w:t>
      </w:r>
    </w:p>
    <w:p w:rsidR="001C6E92" w:rsidRDefault="001C6E92" w:rsidP="00A73B05">
      <w:pPr>
        <w:spacing w:after="0" w:line="240" w:lineRule="auto"/>
        <w:ind w:firstLine="0"/>
        <w:rPr>
          <w:rFonts w:cs="Arial"/>
          <w:b/>
          <w:sz w:val="28"/>
          <w:szCs w:val="28"/>
          <w:u w:val="single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  <w:r w:rsidRPr="0032534A">
        <w:rPr>
          <w:rFonts w:cs="Arial"/>
          <w:sz w:val="24"/>
          <w:szCs w:val="24"/>
        </w:rPr>
        <w:t>Para determinar si el método de Jacobi converge hacia una solución</w:t>
      </w:r>
      <w:r>
        <w:rPr>
          <w:rFonts w:cs="Arial"/>
          <w:sz w:val="24"/>
          <w:szCs w:val="24"/>
        </w:rPr>
        <w:t>, pediremos las siguientes condiciones:</w:t>
      </w:r>
    </w:p>
    <w:p w:rsidR="001C6E92" w:rsidRPr="00024BEE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Que la</w:t>
      </w:r>
      <w:r w:rsidRPr="00024BEE">
        <w:rPr>
          <w:rFonts w:cs="Arial"/>
          <w:sz w:val="24"/>
          <w:szCs w:val="24"/>
        </w:rPr>
        <w:t xml:space="preserve"> matriz sea estrictamente dominante diagonalmente por filas</w:t>
      </w:r>
      <w:r>
        <w:rPr>
          <w:rFonts w:cs="Arial"/>
          <w:sz w:val="24"/>
          <w:szCs w:val="24"/>
        </w:rPr>
        <w:t xml:space="preserve">, o sea que </w:t>
      </w:r>
      <w:r w:rsidRPr="00024BEE">
        <w:rPr>
          <w:rFonts w:cs="Arial"/>
          <w:sz w:val="24"/>
          <w:szCs w:val="24"/>
        </w:rPr>
        <w:t xml:space="preserve">el elemento de la diagonal correspondiente a </w:t>
      </w:r>
      <w:r>
        <w:rPr>
          <w:rFonts w:cs="Arial"/>
          <w:sz w:val="24"/>
          <w:szCs w:val="24"/>
        </w:rPr>
        <w:t>una</w:t>
      </w:r>
      <w:r w:rsidRPr="00024BEE">
        <w:rPr>
          <w:rFonts w:cs="Arial"/>
          <w:sz w:val="24"/>
          <w:szCs w:val="24"/>
        </w:rPr>
        <w:t xml:space="preserve"> fila i debe ser mayor a la suma de</w:t>
      </w:r>
      <w:r>
        <w:rPr>
          <w:rFonts w:cs="Arial"/>
          <w:sz w:val="24"/>
          <w:szCs w:val="24"/>
        </w:rPr>
        <w:t xml:space="preserve"> l</w:t>
      </w:r>
      <w:r w:rsidRPr="00024BEE">
        <w:rPr>
          <w:rFonts w:cs="Arial"/>
          <w:sz w:val="24"/>
          <w:szCs w:val="24"/>
        </w:rPr>
        <w:t xml:space="preserve">os elementos de esa fila i. </w:t>
      </w:r>
    </w:p>
    <w:p w:rsidR="001C6E92" w:rsidRPr="00024BEE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Pr="00024BEE" w:rsidRDefault="001C6E92" w:rsidP="00A73B05">
      <w:pPr>
        <w:spacing w:after="0" w:line="240" w:lineRule="auto"/>
        <w:ind w:firstLine="0"/>
        <w:jc w:val="center"/>
        <w:rPr>
          <w:rFonts w:cs="Arial"/>
          <w:sz w:val="24"/>
          <w:szCs w:val="24"/>
        </w:rPr>
      </w:pPr>
      <w:r w:rsidRPr="0035537D">
        <w:rPr>
          <w:rFonts w:cs="Arial"/>
          <w:sz w:val="24"/>
          <w:szCs w:val="24"/>
        </w:rPr>
        <w:pict>
          <v:shape id="_x0000_i1035" type="#_x0000_t75" style="width:190.5pt;height:69.75pt">
            <v:imagedata r:id="rId26" o:title=""/>
          </v:shape>
        </w:pict>
      </w:r>
    </w:p>
    <w:p w:rsidR="001C6E92" w:rsidRDefault="001C6E92" w:rsidP="007014B9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Pr="00AD1C72" w:rsidRDefault="001C6E92" w:rsidP="007014B9">
      <w:pPr>
        <w:spacing w:after="0" w:line="240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Además, tendremos la matriz </w:t>
      </w:r>
      <w:r w:rsidRPr="00AD1C72">
        <w:rPr>
          <w:rFonts w:cs="Arial"/>
          <w:sz w:val="24"/>
          <w:szCs w:val="24"/>
        </w:rPr>
        <w:t>BJ (conocida como la matri</w:t>
      </w:r>
      <w:r>
        <w:rPr>
          <w:rFonts w:cs="Arial"/>
          <w:sz w:val="24"/>
          <w:szCs w:val="24"/>
        </w:rPr>
        <w:t>z de iteración de Jacobi) es D</w:t>
      </w:r>
      <w:r>
        <w:rPr>
          <w:rFonts w:cs="Arial"/>
          <w:color w:val="252525"/>
          <w:sz w:val="24"/>
          <w:szCs w:val="24"/>
          <w:shd w:val="clear" w:color="auto" w:fill="FFFFFF"/>
          <w:vertAlign w:val="superscript"/>
        </w:rPr>
        <w:t xml:space="preserve">-1 </w:t>
      </w:r>
      <w:r w:rsidRPr="00AD1C72">
        <w:rPr>
          <w:rFonts w:cs="Arial"/>
          <w:sz w:val="24"/>
          <w:szCs w:val="24"/>
        </w:rPr>
        <w:t xml:space="preserve">(L+U). </w:t>
      </w:r>
      <w:r>
        <w:rPr>
          <w:rFonts w:cs="Arial"/>
          <w:sz w:val="24"/>
          <w:szCs w:val="24"/>
        </w:rPr>
        <w:t>Que se obtiene de distribuir</w:t>
      </w:r>
      <w:r w:rsidRPr="00AD1C72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la expresión número 5, cumplirá con la siguiente condición.</w:t>
      </w: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9F0BDF">
      <w:pPr>
        <w:spacing w:after="0" w:line="240" w:lineRule="auto"/>
        <w:ind w:firstLine="0"/>
        <w:jc w:val="center"/>
        <w:rPr>
          <w:rFonts w:cs="Arial"/>
          <w:sz w:val="24"/>
          <w:szCs w:val="24"/>
        </w:rPr>
      </w:pPr>
      <w:r w:rsidRPr="0035537D">
        <w:rPr>
          <w:rFonts w:cs="Arial"/>
          <w:sz w:val="24"/>
          <w:szCs w:val="24"/>
        </w:rPr>
        <w:pict>
          <v:shape id="_x0000_i1036" type="#_x0000_t75" style="width:94.5pt;height:54pt">
            <v:imagedata r:id="rId27" o:title=""/>
          </v:shape>
        </w:pict>
      </w:r>
    </w:p>
    <w:p w:rsidR="001C6E92" w:rsidRPr="0032534A" w:rsidRDefault="001C6E92" w:rsidP="009F0BDF">
      <w:pPr>
        <w:spacing w:after="0" w:line="240" w:lineRule="auto"/>
        <w:ind w:firstLine="0"/>
        <w:jc w:val="center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Donde el modulo o norma de BJ Será menor a 1.</w:t>
      </w:r>
    </w:p>
    <w:p w:rsidR="001C6E92" w:rsidRDefault="001C6E92" w:rsidP="00A73B05">
      <w:pPr>
        <w:spacing w:after="0" w:line="240" w:lineRule="auto"/>
        <w:ind w:firstLine="0"/>
        <w:rPr>
          <w:rFonts w:cs="Arial"/>
          <w:b/>
          <w:sz w:val="28"/>
          <w:szCs w:val="28"/>
          <w:u w:val="single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b/>
          <w:sz w:val="28"/>
          <w:szCs w:val="28"/>
          <w:u w:val="single"/>
        </w:rPr>
      </w:pPr>
      <w:r w:rsidRPr="00BA21BA">
        <w:rPr>
          <w:rFonts w:cs="Arial"/>
          <w:b/>
          <w:sz w:val="28"/>
          <w:szCs w:val="28"/>
          <w:u w:val="single"/>
        </w:rPr>
        <w:t>Ca</w:t>
      </w:r>
      <w:r>
        <w:rPr>
          <w:rFonts w:cs="Arial"/>
          <w:b/>
          <w:sz w:val="28"/>
          <w:szCs w:val="28"/>
          <w:u w:val="single"/>
        </w:rPr>
        <w:t>lculo del Error</w:t>
      </w:r>
      <w:r w:rsidRPr="00BA21BA">
        <w:rPr>
          <w:rFonts w:cs="Arial"/>
          <w:b/>
          <w:sz w:val="28"/>
          <w:szCs w:val="28"/>
          <w:u w:val="single"/>
        </w:rPr>
        <w:t>:</w:t>
      </w:r>
    </w:p>
    <w:p w:rsidR="001C6E92" w:rsidRDefault="001C6E92" w:rsidP="00A73B05">
      <w:pPr>
        <w:spacing w:after="0" w:line="240" w:lineRule="auto"/>
        <w:ind w:firstLine="0"/>
        <w:rPr>
          <w:rFonts w:cs="Arial"/>
          <w:b/>
          <w:sz w:val="28"/>
          <w:szCs w:val="28"/>
          <w:u w:val="single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</w:rPr>
        <w:t>El error relativo de cada iteración se calcula</w:t>
      </w:r>
      <w:r>
        <w:rPr>
          <w:noProof/>
          <w:lang w:val="es-AR" w:eastAsia="es-AR"/>
        </w:rPr>
        <w:pict>
          <v:shape id="_x0000_s1042" type="#_x0000_t75" style="position:absolute;left:0;text-align:left;margin-left:159.5pt;margin-top:34.35pt;width:155.25pt;height:52.5pt;z-index:251662848;mso-position-horizontal-relative:text;mso-position-vertical-relative:text" fillcolor="black" strokecolor="white" strokeweight="0">
            <v:imagedata r:id="rId28" o:title=""/>
            <w10:wrap type="square"/>
          </v:shape>
        </w:pict>
      </w:r>
      <w:r>
        <w:rPr>
          <w:rFonts w:cs="Arial"/>
          <w:sz w:val="24"/>
          <w:szCs w:val="24"/>
        </w:rPr>
        <w:t xml:space="preserve"> para cada valor de </w:t>
      </w:r>
      <w:r w:rsidRPr="000E3D55">
        <w:rPr>
          <w:rFonts w:cs="Arial"/>
          <w:i/>
          <w:iCs/>
          <w:color w:val="252525"/>
          <w:sz w:val="24"/>
          <w:szCs w:val="24"/>
          <w:shd w:val="clear" w:color="auto" w:fill="FFFFFF"/>
        </w:rPr>
        <w:t>x</w:t>
      </w:r>
      <w:r w:rsidRPr="000E3D55">
        <w:rPr>
          <w:rFonts w:cs="Arial"/>
          <w:i/>
          <w:iCs/>
          <w:color w:val="252525"/>
          <w:sz w:val="24"/>
          <w:szCs w:val="24"/>
          <w:shd w:val="clear" w:color="auto" w:fill="FFFFFF"/>
          <w:vertAlign w:val="subscript"/>
        </w:rPr>
        <w:t>i</w:t>
      </w:r>
      <w:r>
        <w:rPr>
          <w:rFonts w:cs="Arial"/>
          <w:color w:val="252525"/>
          <w:sz w:val="24"/>
          <w:szCs w:val="24"/>
          <w:shd w:val="clear" w:color="auto" w:fill="FFFFFF"/>
        </w:rPr>
        <w:t>, donde j es el número de iteraciones y esta dado por la siguiente expresión:</w:t>
      </w: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color w:val="252525"/>
          <w:sz w:val="24"/>
          <w:szCs w:val="24"/>
          <w:shd w:val="clear" w:color="auto" w:fill="FFFFFF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color w:val="252525"/>
          <w:sz w:val="24"/>
          <w:szCs w:val="24"/>
          <w:shd w:val="clear" w:color="auto" w:fill="FFFFFF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color w:val="252525"/>
          <w:sz w:val="24"/>
          <w:szCs w:val="24"/>
          <w:shd w:val="clear" w:color="auto" w:fill="FFFFFF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color w:val="252525"/>
          <w:sz w:val="24"/>
          <w:szCs w:val="24"/>
          <w:shd w:val="clear" w:color="auto" w:fill="FFFFFF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 el siguiente grafico, veremos la comparación de los errores en el método de Jacobi y Gauss-Seidel (por lo cual significa que el método de Gauss-Seidel converge mas rápido y posee menos error en pocas iteraciones).</w:t>
      </w: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  <w:r w:rsidRPr="00913F41">
        <w:rPr>
          <w:rFonts w:cs="Arial"/>
          <w:sz w:val="24"/>
          <w:szCs w:val="24"/>
        </w:rPr>
        <w:br w:type="page"/>
      </w:r>
      <w:r>
        <w:rPr>
          <w:noProof/>
          <w:lang w:val="es-AR" w:eastAsia="es-AR"/>
        </w:rPr>
        <w:pict>
          <v:shape id="_x0000_s1043" type="#_x0000_t75" style="position:absolute;margin-left:77pt;margin-top:-6pt;width:341pt;height:207pt;z-index:251663872">
            <v:imagedata r:id="rId29" o:title="" croptop="2590f" cropbottom="3367f" cropleft="1008f" cropright="2016f"/>
            <w10:wrap type="square"/>
          </v:shape>
        </w:pict>
      </w: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Problema propuesto</w:t>
      </w:r>
      <w:r w:rsidRPr="007F008A">
        <w:rPr>
          <w:rFonts w:cs="Arial"/>
          <w:b/>
          <w:sz w:val="28"/>
          <w:szCs w:val="28"/>
          <w:u w:val="single"/>
        </w:rPr>
        <w:t>:</w:t>
      </w: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Dada la siguiente matriz, calcular  los valores de C1, C2 y C3 para 3 Iteraciones (Valores iniciales de C1=C2=C3=0).</w:t>
      </w:r>
    </w:p>
    <w:p w:rsidR="001C6E92" w:rsidRPr="007F008A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  <w:r>
        <w:rPr>
          <w:noProof/>
          <w:lang w:val="es-AR" w:eastAsia="es-AR"/>
        </w:rPr>
        <w:pict>
          <v:shape id="_x0000_s1044" type="#_x0000_t75" style="position:absolute;left:0;text-align:left;margin-left:176pt;margin-top:8.5pt;width:131.45pt;height:62.8pt;z-index:251664896">
            <v:imagedata r:id="rId30" o:title="" croptop="13354f" cropbottom="4523f" cropleft="-134f" cropright="3347f"/>
            <w10:wrap type="square"/>
          </v:shape>
        </w:pict>
      </w: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Aplicando Jacobi, y realizando las iteraciones correspondientes para:</w:t>
      </w: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rPr>
          <w:rFonts w:cs="Arial"/>
          <w:sz w:val="24"/>
          <w:szCs w:val="24"/>
        </w:rPr>
      </w:pPr>
      <w:r>
        <w:rPr>
          <w:noProof/>
          <w:lang w:val="es-AR" w:eastAsia="es-AR"/>
        </w:rPr>
        <w:pict>
          <v:shape id="_x0000_s1045" type="#_x0000_t75" style="position:absolute;left:0;text-align:left;margin-left:11pt;margin-top:1.3pt;width:100.45pt;height:32.65pt;z-index:251665920;mso-wrap-distance-left:0;mso-wrap-distance-right:0">
            <v:imagedata r:id="rId31" o:title=""/>
            <w10:wrap type="square"/>
          </v:shape>
        </w:pict>
      </w:r>
    </w:p>
    <w:p w:rsidR="001C6E92" w:rsidRPr="008A45AD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</w:t>
      </w: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  <w:r>
        <w:rPr>
          <w:noProof/>
          <w:lang w:val="es-AR" w:eastAsia="es-AR"/>
        </w:rPr>
        <w:pict>
          <v:shape id="_x0000_s1046" type="#_x0000_t75" style="position:absolute;margin-left:11pt;margin-top:4.9pt;width:100.45pt;height:32.65pt;z-index:251666944;mso-wrap-distance-left:0;mso-wrap-distance-right:0">
            <v:imagedata r:id="rId32" o:title=""/>
            <w10:wrap type="square"/>
          </v:shape>
        </w:pict>
      </w: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  <w:r>
        <w:rPr>
          <w:noProof/>
          <w:lang w:val="es-AR" w:eastAsia="es-AR"/>
        </w:rPr>
        <w:pict>
          <v:shape id="_x0000_s1047" type="#_x0000_t75" style="position:absolute;margin-left:8.7pt;margin-top:0;width:101.3pt;height:32.65pt;z-index:251667968;mso-wrap-distance-left:0;mso-wrap-distance-right:0">
            <v:imagedata r:id="rId33" o:title=""/>
            <w10:wrap type="square"/>
          </v:shape>
        </w:pict>
      </w: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0E3D5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Obtendremos que:</w:t>
      </w:r>
    </w:p>
    <w:p w:rsidR="001C6E92" w:rsidRDefault="001C6E92" w:rsidP="00A73B0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489"/>
        <w:gridCol w:w="1618"/>
        <w:gridCol w:w="1618"/>
        <w:gridCol w:w="1618"/>
        <w:gridCol w:w="1453"/>
        <w:gridCol w:w="1454"/>
        <w:gridCol w:w="1454"/>
      </w:tblGrid>
      <w:tr w:rsidR="001C6E92" w:rsidTr="002B18D5">
        <w:tc>
          <w:tcPr>
            <w:tcW w:w="1489" w:type="dxa"/>
          </w:tcPr>
          <w:p w:rsidR="001C6E92" w:rsidRPr="002B18D5" w:rsidRDefault="001C6E92" w:rsidP="002B18D5">
            <w:pPr>
              <w:spacing w:after="0" w:line="240" w:lineRule="auto"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N iteraciones</w:t>
            </w:r>
          </w:p>
        </w:tc>
        <w:tc>
          <w:tcPr>
            <w:tcW w:w="1618" w:type="dxa"/>
          </w:tcPr>
          <w:p w:rsidR="001C6E92" w:rsidRPr="002B18D5" w:rsidRDefault="001C6E92" w:rsidP="002B18D5">
            <w:pPr>
              <w:spacing w:after="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2B18D5">
              <w:rPr>
                <w:rFonts w:cs="Arial"/>
                <w:sz w:val="24"/>
                <w:szCs w:val="24"/>
              </w:rPr>
              <w:t>c1</w:t>
            </w:r>
          </w:p>
        </w:tc>
        <w:tc>
          <w:tcPr>
            <w:tcW w:w="1618" w:type="dxa"/>
          </w:tcPr>
          <w:p w:rsidR="001C6E92" w:rsidRPr="002B18D5" w:rsidRDefault="001C6E92" w:rsidP="002B18D5">
            <w:pPr>
              <w:spacing w:after="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2B18D5">
              <w:rPr>
                <w:rFonts w:cs="Arial"/>
                <w:sz w:val="24"/>
                <w:szCs w:val="24"/>
              </w:rPr>
              <w:t>c2</w:t>
            </w:r>
          </w:p>
        </w:tc>
        <w:tc>
          <w:tcPr>
            <w:tcW w:w="1618" w:type="dxa"/>
          </w:tcPr>
          <w:p w:rsidR="001C6E92" w:rsidRPr="002B18D5" w:rsidRDefault="001C6E92" w:rsidP="002B18D5">
            <w:pPr>
              <w:spacing w:after="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2B18D5">
              <w:rPr>
                <w:rFonts w:cs="Arial"/>
                <w:sz w:val="24"/>
                <w:szCs w:val="24"/>
              </w:rPr>
              <w:t>c3</w:t>
            </w:r>
          </w:p>
        </w:tc>
        <w:tc>
          <w:tcPr>
            <w:tcW w:w="1453" w:type="dxa"/>
          </w:tcPr>
          <w:p w:rsidR="001C6E92" w:rsidRPr="002B18D5" w:rsidRDefault="001C6E92" w:rsidP="002B18D5">
            <w:pPr>
              <w:spacing w:after="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2B18D5">
              <w:rPr>
                <w:rFonts w:cs="Arial"/>
                <w:sz w:val="24"/>
                <w:szCs w:val="24"/>
              </w:rPr>
              <w:t>Error c1</w:t>
            </w:r>
          </w:p>
        </w:tc>
        <w:tc>
          <w:tcPr>
            <w:tcW w:w="1454" w:type="dxa"/>
          </w:tcPr>
          <w:p w:rsidR="001C6E92" w:rsidRPr="002B18D5" w:rsidRDefault="001C6E92" w:rsidP="002B18D5">
            <w:pPr>
              <w:spacing w:after="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2B18D5">
              <w:rPr>
                <w:rFonts w:cs="Arial"/>
                <w:sz w:val="24"/>
                <w:szCs w:val="24"/>
              </w:rPr>
              <w:t>Error c2</w:t>
            </w:r>
          </w:p>
        </w:tc>
        <w:tc>
          <w:tcPr>
            <w:tcW w:w="1454" w:type="dxa"/>
          </w:tcPr>
          <w:p w:rsidR="001C6E92" w:rsidRPr="002B18D5" w:rsidRDefault="001C6E92" w:rsidP="002B18D5">
            <w:pPr>
              <w:spacing w:after="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2B18D5">
              <w:rPr>
                <w:rFonts w:cs="Arial"/>
                <w:sz w:val="24"/>
                <w:szCs w:val="24"/>
              </w:rPr>
              <w:t>Error c3</w:t>
            </w:r>
          </w:p>
        </w:tc>
      </w:tr>
      <w:tr w:rsidR="001C6E92" w:rsidTr="002B18D5">
        <w:tc>
          <w:tcPr>
            <w:tcW w:w="1489" w:type="dxa"/>
          </w:tcPr>
          <w:p w:rsidR="001C6E92" w:rsidRPr="002B18D5" w:rsidRDefault="001C6E92" w:rsidP="002B18D5">
            <w:pPr>
              <w:spacing w:after="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2B18D5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8" w:type="dxa"/>
            <w:vAlign w:val="bottom"/>
          </w:tcPr>
          <w:p w:rsidR="001C6E92" w:rsidRPr="002B18D5" w:rsidRDefault="001C6E92" w:rsidP="002B18D5">
            <w:pPr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29,41176</w:t>
            </w:r>
          </w:p>
        </w:tc>
        <w:tc>
          <w:tcPr>
            <w:tcW w:w="1618" w:type="dxa"/>
            <w:vAlign w:val="bottom"/>
          </w:tcPr>
          <w:p w:rsidR="001C6E92" w:rsidRPr="002B18D5" w:rsidRDefault="001C6E92" w:rsidP="002B18D5">
            <w:pPr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9,52381</w:t>
            </w:r>
          </w:p>
        </w:tc>
        <w:tc>
          <w:tcPr>
            <w:tcW w:w="1618" w:type="dxa"/>
            <w:vAlign w:val="bottom"/>
          </w:tcPr>
          <w:p w:rsidR="001C6E92" w:rsidRPr="002B18D5" w:rsidRDefault="001C6E92" w:rsidP="002B18D5">
            <w:pPr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1,36364</w:t>
            </w:r>
          </w:p>
        </w:tc>
        <w:tc>
          <w:tcPr>
            <w:tcW w:w="1453" w:type="dxa"/>
            <w:vAlign w:val="bottom"/>
          </w:tcPr>
          <w:p w:rsidR="001C6E92" w:rsidRPr="002B18D5" w:rsidRDefault="001C6E92" w:rsidP="002B18D5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100%</w:t>
            </w:r>
          </w:p>
        </w:tc>
        <w:tc>
          <w:tcPr>
            <w:tcW w:w="1454" w:type="dxa"/>
            <w:vAlign w:val="bottom"/>
          </w:tcPr>
          <w:p w:rsidR="001C6E92" w:rsidRPr="002B18D5" w:rsidRDefault="001C6E92" w:rsidP="002B18D5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100%</w:t>
            </w:r>
          </w:p>
        </w:tc>
        <w:tc>
          <w:tcPr>
            <w:tcW w:w="1454" w:type="dxa"/>
            <w:vAlign w:val="bottom"/>
          </w:tcPr>
          <w:p w:rsidR="001C6E92" w:rsidRPr="002B18D5" w:rsidRDefault="001C6E92" w:rsidP="002B18D5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100%</w:t>
            </w:r>
          </w:p>
        </w:tc>
      </w:tr>
      <w:tr w:rsidR="001C6E92" w:rsidTr="002B18D5">
        <w:tc>
          <w:tcPr>
            <w:tcW w:w="1489" w:type="dxa"/>
          </w:tcPr>
          <w:p w:rsidR="001C6E92" w:rsidRPr="002B18D5" w:rsidRDefault="001C6E92" w:rsidP="002B18D5">
            <w:pPr>
              <w:spacing w:after="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2B18D5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18" w:type="dxa"/>
            <w:vAlign w:val="bottom"/>
          </w:tcPr>
          <w:p w:rsidR="001C6E92" w:rsidRPr="002B18D5" w:rsidRDefault="001C6E92" w:rsidP="002B18D5">
            <w:pPr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30,77285</w:t>
            </w:r>
          </w:p>
        </w:tc>
        <w:tc>
          <w:tcPr>
            <w:tcW w:w="1618" w:type="dxa"/>
            <w:vAlign w:val="bottom"/>
          </w:tcPr>
          <w:p w:rsidR="001C6E92" w:rsidRPr="002B18D5" w:rsidRDefault="001C6E92" w:rsidP="002B18D5">
            <w:pPr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16,65648</w:t>
            </w:r>
          </w:p>
        </w:tc>
        <w:tc>
          <w:tcPr>
            <w:tcW w:w="1618" w:type="dxa"/>
            <w:vAlign w:val="bottom"/>
          </w:tcPr>
          <w:p w:rsidR="001C6E92" w:rsidRPr="002B18D5" w:rsidRDefault="001C6E92" w:rsidP="002B18D5">
            <w:pPr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10,21263</w:t>
            </w:r>
          </w:p>
        </w:tc>
        <w:tc>
          <w:tcPr>
            <w:tcW w:w="1453" w:type="dxa"/>
            <w:vAlign w:val="bottom"/>
          </w:tcPr>
          <w:p w:rsidR="001C6E92" w:rsidRPr="002B18D5" w:rsidRDefault="001C6E92" w:rsidP="002B18D5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4,4230%</w:t>
            </w:r>
          </w:p>
        </w:tc>
        <w:tc>
          <w:tcPr>
            <w:tcW w:w="1454" w:type="dxa"/>
            <w:vAlign w:val="bottom"/>
          </w:tcPr>
          <w:p w:rsidR="001C6E92" w:rsidRPr="002B18D5" w:rsidRDefault="001C6E92" w:rsidP="002B18D5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42,8222%</w:t>
            </w:r>
          </w:p>
        </w:tc>
        <w:tc>
          <w:tcPr>
            <w:tcW w:w="1454" w:type="dxa"/>
            <w:vAlign w:val="bottom"/>
          </w:tcPr>
          <w:p w:rsidR="001C6E92" w:rsidRPr="002B18D5" w:rsidRDefault="001C6E92" w:rsidP="002B18D5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86,6476%</w:t>
            </w:r>
          </w:p>
        </w:tc>
      </w:tr>
      <w:tr w:rsidR="001C6E92" w:rsidTr="002B18D5">
        <w:trPr>
          <w:trHeight w:val="325"/>
        </w:trPr>
        <w:tc>
          <w:tcPr>
            <w:tcW w:w="1489" w:type="dxa"/>
          </w:tcPr>
          <w:p w:rsidR="001C6E92" w:rsidRPr="002B18D5" w:rsidRDefault="001C6E92" w:rsidP="002B18D5">
            <w:pPr>
              <w:spacing w:after="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2B18D5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618" w:type="dxa"/>
            <w:vAlign w:val="bottom"/>
          </w:tcPr>
          <w:p w:rsidR="001C6E92" w:rsidRPr="002B18D5" w:rsidRDefault="001C6E92" w:rsidP="002B18D5">
            <w:pPr>
              <w:jc w:val="left"/>
              <w:rPr>
                <w:rFonts w:cs="Arial"/>
                <w:sz w:val="20"/>
                <w:szCs w:val="20"/>
                <w:highlight w:val="yellow"/>
              </w:rPr>
            </w:pPr>
            <w:r w:rsidRPr="002B18D5">
              <w:rPr>
                <w:rFonts w:cs="Arial"/>
                <w:sz w:val="20"/>
                <w:szCs w:val="20"/>
                <w:highlight w:val="yellow"/>
              </w:rPr>
              <w:t>33,17358</w:t>
            </w:r>
          </w:p>
        </w:tc>
        <w:tc>
          <w:tcPr>
            <w:tcW w:w="1618" w:type="dxa"/>
            <w:vAlign w:val="bottom"/>
          </w:tcPr>
          <w:p w:rsidR="001C6E92" w:rsidRPr="002B18D5" w:rsidRDefault="001C6E92" w:rsidP="002B18D5">
            <w:pPr>
              <w:jc w:val="left"/>
              <w:rPr>
                <w:rFonts w:cs="Arial"/>
                <w:sz w:val="20"/>
                <w:szCs w:val="20"/>
                <w:highlight w:val="yellow"/>
              </w:rPr>
            </w:pPr>
            <w:r w:rsidRPr="002B18D5">
              <w:rPr>
                <w:rFonts w:cs="Arial"/>
                <w:sz w:val="20"/>
                <w:szCs w:val="20"/>
                <w:highlight w:val="yellow"/>
              </w:rPr>
              <w:t>17,82331</w:t>
            </w:r>
          </w:p>
        </w:tc>
        <w:tc>
          <w:tcPr>
            <w:tcW w:w="1618" w:type="dxa"/>
            <w:vAlign w:val="bottom"/>
          </w:tcPr>
          <w:p w:rsidR="001C6E92" w:rsidRPr="002B18D5" w:rsidRDefault="001C6E92" w:rsidP="002B18D5">
            <w:pPr>
              <w:jc w:val="left"/>
              <w:rPr>
                <w:rFonts w:cs="Arial"/>
                <w:sz w:val="20"/>
                <w:szCs w:val="20"/>
                <w:highlight w:val="yellow"/>
              </w:rPr>
            </w:pPr>
            <w:r w:rsidRPr="002B18D5">
              <w:rPr>
                <w:rFonts w:cs="Arial"/>
                <w:sz w:val="20"/>
                <w:szCs w:val="20"/>
                <w:highlight w:val="yellow"/>
              </w:rPr>
              <w:t>12,14303</w:t>
            </w:r>
          </w:p>
        </w:tc>
        <w:tc>
          <w:tcPr>
            <w:tcW w:w="1453" w:type="dxa"/>
            <w:vAlign w:val="bottom"/>
          </w:tcPr>
          <w:p w:rsidR="001C6E92" w:rsidRPr="002B18D5" w:rsidRDefault="001C6E92" w:rsidP="002B18D5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7,2369%</w:t>
            </w:r>
          </w:p>
        </w:tc>
        <w:tc>
          <w:tcPr>
            <w:tcW w:w="1454" w:type="dxa"/>
            <w:vAlign w:val="bottom"/>
          </w:tcPr>
          <w:p w:rsidR="001C6E92" w:rsidRPr="002B18D5" w:rsidRDefault="001C6E92" w:rsidP="002B18D5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6,5467%</w:t>
            </w:r>
          </w:p>
        </w:tc>
        <w:tc>
          <w:tcPr>
            <w:tcW w:w="1454" w:type="dxa"/>
            <w:vAlign w:val="bottom"/>
          </w:tcPr>
          <w:p w:rsidR="001C6E92" w:rsidRPr="002B18D5" w:rsidRDefault="001C6E92" w:rsidP="002B18D5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2B18D5">
              <w:rPr>
                <w:rFonts w:cs="Arial"/>
                <w:sz w:val="20"/>
                <w:szCs w:val="20"/>
              </w:rPr>
              <w:t>15,8972%</w:t>
            </w:r>
          </w:p>
        </w:tc>
      </w:tr>
    </w:tbl>
    <w:p w:rsidR="001C6E92" w:rsidRDefault="001C6E92" w:rsidP="00A73B0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Pr="00560F16" w:rsidRDefault="001C6E92" w:rsidP="007952ED">
      <w:pPr>
        <w:spacing w:after="0" w:line="240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Donde </w:t>
      </w:r>
      <w:r w:rsidRPr="00560F16">
        <w:rPr>
          <w:rFonts w:cs="Arial"/>
          <w:sz w:val="24"/>
          <w:szCs w:val="24"/>
        </w:rPr>
        <w:t>l</w:t>
      </w:r>
      <w:r>
        <w:rPr>
          <w:rFonts w:cs="Arial"/>
          <w:sz w:val="24"/>
          <w:szCs w:val="24"/>
        </w:rPr>
        <w:t>os</w:t>
      </w:r>
      <w:r w:rsidRPr="00560F16">
        <w:rPr>
          <w:rFonts w:cs="Arial"/>
          <w:sz w:val="24"/>
          <w:szCs w:val="24"/>
        </w:rPr>
        <w:t xml:space="preserve"> valor</w:t>
      </w:r>
      <w:r>
        <w:rPr>
          <w:rFonts w:cs="Arial"/>
          <w:sz w:val="24"/>
          <w:szCs w:val="24"/>
        </w:rPr>
        <w:t>es</w:t>
      </w:r>
      <w:r w:rsidRPr="00560F16">
        <w:rPr>
          <w:rFonts w:cs="Arial"/>
          <w:sz w:val="24"/>
          <w:szCs w:val="24"/>
        </w:rPr>
        <w:t xml:space="preserve"> final</w:t>
      </w:r>
      <w:r>
        <w:rPr>
          <w:rFonts w:cs="Arial"/>
          <w:sz w:val="24"/>
          <w:szCs w:val="24"/>
        </w:rPr>
        <w:t>es</w:t>
      </w:r>
      <w:r w:rsidRPr="00560F16">
        <w:rPr>
          <w:rFonts w:cs="Arial"/>
          <w:sz w:val="24"/>
          <w:szCs w:val="24"/>
        </w:rPr>
        <w:t xml:space="preserve"> se ajusta</w:t>
      </w:r>
      <w:r>
        <w:rPr>
          <w:rFonts w:cs="Arial"/>
          <w:sz w:val="24"/>
          <w:szCs w:val="24"/>
        </w:rPr>
        <w:t>n</w:t>
      </w:r>
      <w:r w:rsidRPr="00560F16">
        <w:rPr>
          <w:rFonts w:cs="Arial"/>
          <w:sz w:val="24"/>
          <w:szCs w:val="24"/>
        </w:rPr>
        <w:t xml:space="preserve"> al último numero de iteraciones (Marcado arriba) y podemos ver que el error inicial </w:t>
      </w:r>
      <w:r>
        <w:rPr>
          <w:rFonts w:cs="Arial"/>
          <w:sz w:val="24"/>
          <w:szCs w:val="24"/>
        </w:rPr>
        <w:t xml:space="preserve">es </w:t>
      </w:r>
      <w:r w:rsidRPr="00560F16">
        <w:rPr>
          <w:rFonts w:cs="Arial"/>
          <w:sz w:val="24"/>
          <w:szCs w:val="24"/>
        </w:rPr>
        <w:t>de 100%</w:t>
      </w:r>
      <w:r>
        <w:rPr>
          <w:rFonts w:cs="Arial"/>
          <w:sz w:val="24"/>
          <w:szCs w:val="24"/>
        </w:rPr>
        <w:t>, lo cual</w:t>
      </w:r>
      <w:r w:rsidRPr="00560F16">
        <w:rPr>
          <w:rFonts w:cs="Arial"/>
          <w:sz w:val="24"/>
          <w:szCs w:val="24"/>
        </w:rPr>
        <w:t xml:space="preserve">  se reduce para mas iteraciones (El error cometido para c1, c2 y c3 es un error muy grande, por lo significa que debemos hacer mas iteraciones).</w:t>
      </w:r>
    </w:p>
    <w:p w:rsidR="001C6E92" w:rsidRDefault="001C6E92" w:rsidP="00A73B0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Default="001C6E92" w:rsidP="00A73B05">
      <w:pPr>
        <w:spacing w:after="0" w:line="240" w:lineRule="auto"/>
        <w:ind w:firstLine="0"/>
        <w:jc w:val="left"/>
        <w:rPr>
          <w:rFonts w:cs="Arial"/>
          <w:sz w:val="24"/>
          <w:szCs w:val="24"/>
        </w:rPr>
      </w:pPr>
    </w:p>
    <w:p w:rsidR="001C6E92" w:rsidRPr="003E40E8" w:rsidRDefault="001C6E92" w:rsidP="00637DCB">
      <w:pPr>
        <w:pStyle w:val="Heading3"/>
        <w:rPr>
          <w:sz w:val="32"/>
          <w:lang w:val="en-US"/>
        </w:rPr>
      </w:pPr>
      <w:r w:rsidRPr="003E40E8">
        <w:rPr>
          <w:sz w:val="32"/>
          <w:lang w:val="en-US"/>
        </w:rPr>
        <w:t>CODIGO FUENTE</w:t>
      </w:r>
    </w:p>
    <w:p w:rsidR="001C6E92" w:rsidRPr="003E40E8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3E40E8">
        <w:rPr>
          <w:rFonts w:ascii="Lucida Console" w:hAnsi="Lucida Console"/>
          <w:sz w:val="20"/>
          <w:szCs w:val="20"/>
          <w:lang w:val="en-US"/>
        </w:rPr>
        <w:t>#include &lt;cstdlib&gt;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#include &lt;</w:t>
      </w:r>
      <w:r w:rsidRPr="00637DCB">
        <w:rPr>
          <w:rFonts w:ascii="Lucida Console" w:eastAsia="MS Gothic" w:hAnsi="Lucida Console"/>
          <w:sz w:val="20"/>
          <w:szCs w:val="20"/>
          <w:lang w:val="en-US"/>
        </w:rPr>
        <w:t>iostream</w:t>
      </w:r>
      <w:r w:rsidRPr="00637DCB">
        <w:rPr>
          <w:rFonts w:ascii="Lucida Console" w:hAnsi="Lucida Console"/>
          <w:sz w:val="20"/>
          <w:szCs w:val="20"/>
          <w:lang w:val="en-US"/>
        </w:rPr>
        <w:t>&gt;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#include &lt;iomanip&gt; 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using namespace std;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int main()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{  float a[20][20],x[20],temp,sum;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int maxit,itr;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int n=3;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</w:rPr>
      </w:pPr>
      <w:r w:rsidRPr="00542E50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637DCB">
        <w:rPr>
          <w:rFonts w:ascii="Lucida Console" w:hAnsi="Lucida Console"/>
          <w:sz w:val="20"/>
          <w:szCs w:val="20"/>
        </w:rPr>
        <w:t>cout&lt;&lt;"bienvenidos al programa para calcular las intensidades de este circuito electrónico, utilizando el método Jacobi"&lt;&lt;endl;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 xml:space="preserve">       </w:t>
      </w:r>
    </w:p>
    <w:p w:rsidR="001C6E92" w:rsidRPr="008B4332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 xml:space="preserve">cout&lt;&lt;"!-------^^^R1-----------!"&lt;&lt;endl;   </w:t>
      </w:r>
    </w:p>
    <w:p w:rsidR="001C6E92" w:rsidRPr="008B4332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>cout&lt;&lt;"!       ---&gt;I2          !"&lt;&lt;endl;</w:t>
      </w:r>
    </w:p>
    <w:p w:rsidR="001C6E92" w:rsidRPr="008B4332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>cout&lt;&lt;"!                       !"&lt;&lt;endl;</w:t>
      </w:r>
    </w:p>
    <w:p w:rsidR="001C6E92" w:rsidRPr="008B4332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>cout&lt;&lt;"!----^^^R2----^^^R3----!"&lt;&lt;endl;</w:t>
      </w:r>
    </w:p>
    <w:p w:rsidR="001C6E92" w:rsidRPr="008B4332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>cout&lt;&lt;"!           !           !"&lt;&lt;endl;</w:t>
      </w:r>
    </w:p>
    <w:p w:rsidR="001C6E92" w:rsidRPr="008B4332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>cout&lt;&lt;"!   &lt;---    !    &lt;---   !"&lt;&lt;endl;</w:t>
      </w:r>
    </w:p>
    <w:p w:rsidR="001C6E92" w:rsidRPr="008B4332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 xml:space="preserve">cout&lt;&lt;"E    I1     &gt;     I3    &gt;"&lt;&lt;endl;  </w:t>
      </w:r>
    </w:p>
    <w:p w:rsidR="001C6E92" w:rsidRPr="008B4332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 xml:space="preserve">cout&lt;&lt;"+           &gt; R4     R5 &gt;"&lt;&lt;endl; </w:t>
      </w:r>
    </w:p>
    <w:p w:rsidR="001C6E92" w:rsidRPr="008B4332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 xml:space="preserve">cout&lt;&lt;"-           &gt;           &gt;"&lt;&lt;endl; </w:t>
      </w:r>
    </w:p>
    <w:p w:rsidR="001C6E92" w:rsidRPr="008B4332" w:rsidRDefault="001C6E92" w:rsidP="00637DCB">
      <w:pPr>
        <w:rPr>
          <w:rFonts w:ascii="Lucida Console" w:hAnsi="Lucida Console"/>
          <w:sz w:val="20"/>
          <w:szCs w:val="20"/>
        </w:rPr>
      </w:pPr>
      <w:r w:rsidRPr="008B4332">
        <w:rPr>
          <w:rFonts w:ascii="Lucida Console" w:hAnsi="Lucida Console"/>
          <w:sz w:val="20"/>
          <w:szCs w:val="20"/>
        </w:rPr>
        <w:t xml:space="preserve">cout&lt;&lt;"!           !           !"&lt;&lt;endl; </w:t>
      </w:r>
    </w:p>
    <w:p w:rsidR="001C6E92" w:rsidRPr="008B4332" w:rsidRDefault="001C6E92" w:rsidP="00637DCB">
      <w:pPr>
        <w:rPr>
          <w:rFonts w:ascii="Lucida Console" w:hAnsi="Lucida Console"/>
          <w:sz w:val="20"/>
          <w:szCs w:val="20"/>
        </w:rPr>
      </w:pPr>
      <w:r w:rsidRPr="008B4332">
        <w:rPr>
          <w:rFonts w:ascii="Lucida Console" w:hAnsi="Lucida Console"/>
          <w:sz w:val="20"/>
          <w:szCs w:val="20"/>
        </w:rPr>
        <w:t xml:space="preserve">cout&lt;&lt;"!-----------!-----------!"&lt;&lt;endl; 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>cout&lt;&lt;"Las ecuaciones característica de este circuito son(aplicando kirchoff):\n"&lt;&lt;endl;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cout&lt;&lt;"1) -I1(R2+R4) + I2R2 + I3R4=E"&lt;&lt;endl;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cout&lt;&lt;"2) I1R2 - I2(R1+R2+R3)+ I3R3=0"&lt;&lt;endl;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cout&lt;&lt;"3) I1R4 + I2R3 - I3(R3+R4+R5)=0"&lt;&lt;endl;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>cout&lt;&lt;"(Donde R24=R2+R4 ; R123=R1+R2+R3 y R345=R3+R4+R5)\n"&lt;&lt;endl;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>cout&lt;&lt;"Se ha establecido por defecto, que el valor inicial de la iteracion es para I1=I2=I3=0\n"&lt;&lt;endl;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</w:rPr>
      </w:pP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</w:rPr>
        <w:t xml:space="preserve">    </w:t>
      </w:r>
      <w:r w:rsidRPr="00637DCB">
        <w:rPr>
          <w:rFonts w:ascii="Lucida Console" w:hAnsi="Lucida Console"/>
          <w:sz w:val="20"/>
          <w:szCs w:val="20"/>
          <w:lang w:val="en-US"/>
        </w:rPr>
        <w:t>for(int i=1;i&lt;=n;i++)</w:t>
      </w:r>
    </w:p>
    <w:p w:rsidR="001C6E92" w:rsidRDefault="001C6E92" w:rsidP="00637DCB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637DCB">
        <w:rPr>
          <w:rFonts w:ascii="Lucida Console" w:hAnsi="Lucida Console"/>
          <w:sz w:val="20"/>
          <w:szCs w:val="20"/>
        </w:rPr>
        <w:t xml:space="preserve">{ 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>cout&lt;&lt;"Ahora, ingrese los valores de las resistencia  que acompanan a las intensidades de la ecuacion, seguido del voltaje del generador "&lt;&lt;i&lt;&lt;endl;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</w:rPr>
      </w:pP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</w:rPr>
        <w:t xml:space="preserve">        </w:t>
      </w:r>
      <w:r w:rsidRPr="00637DCB">
        <w:rPr>
          <w:rFonts w:ascii="Lucida Console" w:hAnsi="Lucida Console"/>
          <w:sz w:val="20"/>
          <w:szCs w:val="20"/>
          <w:lang w:val="en-US"/>
        </w:rPr>
        <w:t>for(int j=1;j&lt;=n+1;j++)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637DCB">
        <w:rPr>
          <w:rFonts w:ascii="Lucida Console" w:hAnsi="Lucida Console"/>
          <w:sz w:val="20"/>
          <w:szCs w:val="20"/>
        </w:rPr>
        <w:t>cin&gt;&gt;a[i][j]; }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 xml:space="preserve">    cout&lt;&lt;"Ingrese la cantidad de iteraciones a realizar:"&lt;&lt;endl;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</w:rPr>
        <w:t xml:space="preserve">    </w:t>
      </w:r>
      <w:r w:rsidRPr="00637DCB">
        <w:rPr>
          <w:rFonts w:ascii="Lucida Console" w:hAnsi="Lucida Console"/>
          <w:sz w:val="20"/>
          <w:szCs w:val="20"/>
          <w:lang w:val="en-US"/>
        </w:rPr>
        <w:t>cin&gt;&gt;maxit;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for(int i=1;i&lt;=n;i++)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x[i]=0;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for(itr=1;itr&lt;=maxit;itr++)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{for(int i=1;i&lt;=n;i++)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{  sum=0;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for(int j=1;j&lt;=n;j++)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 {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   if(i!=j)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     sum=sum+a[i][j]*x[j];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  }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temp=(a[i][n+1]-sum)/a[i][i];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x[i]=temp;}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 w:rsidRPr="00637DCB">
        <w:rPr>
          <w:rFonts w:ascii="Lucida Console" w:hAnsi="Lucida Console"/>
          <w:sz w:val="20"/>
          <w:szCs w:val="20"/>
          <w:lang w:val="en-US"/>
        </w:rPr>
        <w:t xml:space="preserve">        for(int i=1;i&lt;=n;i++)</w:t>
      </w:r>
    </w:p>
    <w:p w:rsidR="001C6E92" w:rsidRPr="00637DCB" w:rsidRDefault="001C6E92" w:rsidP="00637DCB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637DCB">
        <w:rPr>
          <w:rFonts w:ascii="Lucida Console" w:hAnsi="Lucida Console"/>
          <w:sz w:val="20"/>
          <w:szCs w:val="20"/>
        </w:rPr>
        <w:t xml:space="preserve">cout&lt;&lt;"\nEl valor de </w:t>
      </w:r>
      <w:smartTag w:uri="urn:schemas-microsoft-com:office:smarttags" w:element="PersonName">
        <w:smartTagPr>
          <w:attr w:name="ProductID" w:val="la I"/>
        </w:smartTagPr>
        <w:r w:rsidRPr="00637DCB">
          <w:rPr>
            <w:rFonts w:ascii="Lucida Console" w:hAnsi="Lucida Console"/>
            <w:sz w:val="20"/>
            <w:szCs w:val="20"/>
          </w:rPr>
          <w:t>la I</w:t>
        </w:r>
      </w:smartTag>
      <w:r w:rsidRPr="00637DCB">
        <w:rPr>
          <w:rFonts w:ascii="Lucida Console" w:hAnsi="Lucida Console"/>
          <w:sz w:val="20"/>
          <w:szCs w:val="20"/>
        </w:rPr>
        <w:t>"&lt;&lt;i&lt;&lt;" es :"&lt;&lt;setw(3)&lt;&lt;x[i]&lt;&lt;endl;</w:t>
      </w:r>
    </w:p>
    <w:p w:rsidR="001C6E92" w:rsidRPr="00542E50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</w:rPr>
        <w:t xml:space="preserve">        </w:t>
      </w:r>
      <w:r w:rsidRPr="00542E50">
        <w:rPr>
          <w:rFonts w:ascii="Lucida Console" w:hAnsi="Lucida Console"/>
          <w:sz w:val="20"/>
          <w:szCs w:val="20"/>
          <w:lang w:val="en-US"/>
        </w:rPr>
        <w:t>system("pause");</w:t>
      </w:r>
    </w:p>
    <w:p w:rsidR="001C6E92" w:rsidRPr="00542E50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542E50">
        <w:rPr>
          <w:rFonts w:ascii="Lucida Console" w:hAnsi="Lucida Console"/>
          <w:sz w:val="20"/>
          <w:szCs w:val="20"/>
          <w:lang w:val="en-US"/>
        </w:rPr>
        <w:t xml:space="preserve">      return 0; </w:t>
      </w:r>
    </w:p>
    <w:p w:rsidR="001C6E92" w:rsidRPr="00542E50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542E50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1C6E92" w:rsidRPr="00542E50" w:rsidRDefault="001C6E92" w:rsidP="00637DCB">
      <w:pPr>
        <w:rPr>
          <w:rFonts w:ascii="Lucida Console" w:hAnsi="Lucida Console"/>
          <w:sz w:val="20"/>
          <w:szCs w:val="20"/>
          <w:lang w:val="en-US"/>
        </w:rPr>
      </w:pPr>
      <w:r w:rsidRPr="00542E50">
        <w:rPr>
          <w:rFonts w:ascii="Lucida Console" w:hAnsi="Lucida Console"/>
          <w:sz w:val="20"/>
          <w:szCs w:val="20"/>
          <w:lang w:val="en-US"/>
        </w:rPr>
        <w:t xml:space="preserve"> }</w:t>
      </w:r>
    </w:p>
    <w:p w:rsidR="001C6E92" w:rsidRPr="00542E50" w:rsidRDefault="001C6E92">
      <w:pPr>
        <w:spacing w:after="0" w:line="240" w:lineRule="auto"/>
        <w:ind w:firstLine="360"/>
        <w:jc w:val="left"/>
        <w:rPr>
          <w:sz w:val="32"/>
          <w:lang w:val="en-US"/>
        </w:rPr>
      </w:pPr>
      <w:r w:rsidRPr="00542E50">
        <w:rPr>
          <w:sz w:val="32"/>
          <w:lang w:val="en-US"/>
        </w:rPr>
        <w:br w:type="page"/>
      </w:r>
    </w:p>
    <w:p w:rsidR="001C6E92" w:rsidRPr="009E7FFA" w:rsidRDefault="001C6E92" w:rsidP="008B4332">
      <w:pPr>
        <w:pStyle w:val="Heading3"/>
        <w:rPr>
          <w:sz w:val="32"/>
          <w:lang w:val="en-US"/>
        </w:rPr>
      </w:pPr>
      <w:r w:rsidRPr="009E7FFA">
        <w:rPr>
          <w:sz w:val="32"/>
          <w:lang w:val="en-US"/>
        </w:rPr>
        <w:t>ANALISIS DEL CODIGO FUENTE</w:t>
      </w:r>
    </w:p>
    <w:p w:rsidR="001C6E92" w:rsidRPr="009E7FFA" w:rsidRDefault="001C6E92" w:rsidP="008B4332">
      <w:pPr>
        <w:rPr>
          <w:rFonts w:ascii="Lucida Console" w:hAnsi="Lucida Console"/>
          <w:sz w:val="20"/>
          <w:szCs w:val="20"/>
          <w:lang w:val="en-US"/>
        </w:rPr>
      </w:pPr>
      <w:r w:rsidRPr="009E7FFA">
        <w:rPr>
          <w:rFonts w:ascii="Lucida Console" w:hAnsi="Lucida Console"/>
          <w:sz w:val="20"/>
          <w:szCs w:val="20"/>
          <w:lang w:val="en-US"/>
        </w:rPr>
        <w:t>#include &lt;cstdlib&gt;</w:t>
      </w:r>
    </w:p>
    <w:p w:rsidR="001C6E92" w:rsidRPr="00637DCB" w:rsidRDefault="001C6E92" w:rsidP="008B4332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#include &lt;</w:t>
      </w:r>
      <w:r w:rsidRPr="00637DCB">
        <w:rPr>
          <w:rFonts w:ascii="Lucida Console" w:eastAsia="MS Gothic" w:hAnsi="Lucida Console"/>
          <w:sz w:val="20"/>
          <w:szCs w:val="20"/>
          <w:lang w:val="en-US"/>
        </w:rPr>
        <w:t>iostream</w:t>
      </w:r>
      <w:r w:rsidRPr="00637DCB">
        <w:rPr>
          <w:rFonts w:ascii="Lucida Console" w:hAnsi="Lucida Console"/>
          <w:sz w:val="20"/>
          <w:szCs w:val="20"/>
          <w:lang w:val="en-US"/>
        </w:rPr>
        <w:t>&gt;</w:t>
      </w:r>
    </w:p>
    <w:p w:rsidR="001C6E92" w:rsidRDefault="001C6E92" w:rsidP="008B4332">
      <w:pPr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#include &lt;iomanip&gt; </w:t>
      </w:r>
    </w:p>
    <w:p w:rsidR="001C6E92" w:rsidRPr="008B4332" w:rsidRDefault="001C6E92" w:rsidP="008B4332">
      <w:pPr>
        <w:rPr>
          <w:rFonts w:ascii="Lucida Console" w:hAnsi="Lucida Console"/>
          <w:sz w:val="20"/>
          <w:szCs w:val="20"/>
        </w:rPr>
      </w:pPr>
      <w:r w:rsidRPr="008B4332">
        <w:rPr>
          <w:rFonts w:ascii="Lucida Console" w:hAnsi="Lucida Console"/>
          <w:sz w:val="20"/>
          <w:szCs w:val="20"/>
        </w:rPr>
        <w:t>using namespace std;</w:t>
      </w:r>
    </w:p>
    <w:p w:rsidR="001C6E92" w:rsidRPr="0024605E" w:rsidRDefault="001C6E92">
      <w:pPr>
        <w:spacing w:after="0" w:line="240" w:lineRule="auto"/>
        <w:ind w:firstLine="360"/>
        <w:jc w:val="left"/>
        <w:rPr>
          <w:sz w:val="24"/>
        </w:rPr>
      </w:pPr>
      <w:r w:rsidRPr="0024605E">
        <w:rPr>
          <w:sz w:val="24"/>
        </w:rPr>
        <w:t>En esta parte, definiremos las librerías a utilizar.</w:t>
      </w:r>
    </w:p>
    <w:p w:rsidR="001C6E92" w:rsidRDefault="001C6E92">
      <w:pPr>
        <w:spacing w:after="0" w:line="240" w:lineRule="auto"/>
        <w:ind w:firstLine="360"/>
        <w:jc w:val="left"/>
        <w:rPr>
          <w:sz w:val="28"/>
        </w:rPr>
      </w:pPr>
    </w:p>
    <w:p w:rsidR="001C6E92" w:rsidRPr="00637DCB" w:rsidRDefault="001C6E92" w:rsidP="008B4332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int main()</w:t>
      </w:r>
    </w:p>
    <w:p w:rsidR="001C6E92" w:rsidRPr="00637DCB" w:rsidRDefault="001C6E92" w:rsidP="008B4332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{  float a[20][20],x[20],temp,sum;</w:t>
      </w:r>
    </w:p>
    <w:p w:rsidR="001C6E92" w:rsidRPr="00637DCB" w:rsidRDefault="001C6E92" w:rsidP="008B4332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int maxit,itr;</w:t>
      </w:r>
    </w:p>
    <w:p w:rsidR="001C6E92" w:rsidRDefault="001C6E92" w:rsidP="008B4332">
      <w:pPr>
        <w:spacing w:after="0" w:line="240" w:lineRule="auto"/>
        <w:ind w:firstLine="360"/>
        <w:jc w:val="left"/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int n=3;</w:t>
      </w:r>
    </w:p>
    <w:p w:rsidR="001C6E92" w:rsidRDefault="001C6E92" w:rsidP="000C06B3">
      <w:pPr>
        <w:spacing w:after="0" w:line="240" w:lineRule="auto"/>
        <w:ind w:firstLine="360"/>
        <w:rPr>
          <w:sz w:val="24"/>
        </w:rPr>
      </w:pPr>
      <w:r w:rsidRPr="0024605E">
        <w:rPr>
          <w:sz w:val="24"/>
        </w:rPr>
        <w:t>Ahora dentro de la función principal, declararemos las variables</w:t>
      </w:r>
      <w:r>
        <w:rPr>
          <w:sz w:val="24"/>
        </w:rPr>
        <w:t xml:space="preserve"> e inicializaremos la variable “n” en 3 ya que indica la cantidad de incógnitas del problema</w:t>
      </w:r>
      <w:r w:rsidRPr="0024605E">
        <w:rPr>
          <w:sz w:val="24"/>
        </w:rPr>
        <w:t>.</w:t>
      </w:r>
    </w:p>
    <w:p w:rsidR="001C6E92" w:rsidRPr="0024605E" w:rsidRDefault="001C6E92" w:rsidP="008B4332">
      <w:pPr>
        <w:spacing w:after="0" w:line="240" w:lineRule="auto"/>
        <w:ind w:firstLine="360"/>
        <w:jc w:val="left"/>
        <w:rPr>
          <w:sz w:val="24"/>
        </w:rPr>
      </w:pPr>
    </w:p>
    <w:p w:rsidR="001C6E92" w:rsidRPr="00637DCB" w:rsidRDefault="001C6E92" w:rsidP="0024605E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 xml:space="preserve">    cout&lt;&lt;"bienvenidos al programa para calcular las intensidades de este circuito electronico, utilizando el metodo Jacobi"&lt;&lt;endl;</w:t>
      </w:r>
    </w:p>
    <w:p w:rsidR="001C6E92" w:rsidRPr="00637DCB" w:rsidRDefault="001C6E92" w:rsidP="0024605E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 xml:space="preserve">       </w:t>
      </w:r>
    </w:p>
    <w:p w:rsidR="001C6E92" w:rsidRPr="008B4332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 xml:space="preserve">cout&lt;&lt;"!-------^^^R1-----------!"&lt;&lt;endl;   </w:t>
      </w:r>
    </w:p>
    <w:p w:rsidR="001C6E92" w:rsidRPr="008B4332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>cout&lt;&lt;"!       ---&gt;I2          !"&lt;&lt;endl;</w:t>
      </w:r>
    </w:p>
    <w:p w:rsidR="001C6E92" w:rsidRPr="008B4332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>cout&lt;&lt;"!                       !"&lt;&lt;endl;</w:t>
      </w:r>
    </w:p>
    <w:p w:rsidR="001C6E92" w:rsidRPr="008B4332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>cout&lt;&lt;"!----^^^R2----^^^R3----!"&lt;&lt;endl;</w:t>
      </w:r>
    </w:p>
    <w:p w:rsidR="001C6E92" w:rsidRPr="008B4332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>cout&lt;&lt;"!           !           !"&lt;&lt;endl;</w:t>
      </w:r>
    </w:p>
    <w:p w:rsidR="001C6E92" w:rsidRPr="008B4332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>cout&lt;&lt;"!   &lt;---    !    &lt;---   !"&lt;&lt;endl;</w:t>
      </w:r>
    </w:p>
    <w:p w:rsidR="001C6E92" w:rsidRPr="008B4332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 xml:space="preserve">cout&lt;&lt;"E    I1     &gt;     I3    &gt;"&lt;&lt;endl;  </w:t>
      </w:r>
    </w:p>
    <w:p w:rsidR="001C6E92" w:rsidRPr="008B4332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 xml:space="preserve">cout&lt;&lt;"+           &gt; R4     R5 &gt;"&lt;&lt;endl; </w:t>
      </w:r>
    </w:p>
    <w:p w:rsidR="001C6E92" w:rsidRPr="008B4332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8B4332">
        <w:rPr>
          <w:rFonts w:ascii="Lucida Console" w:hAnsi="Lucida Console"/>
          <w:sz w:val="20"/>
          <w:szCs w:val="20"/>
          <w:lang w:val="en-US"/>
        </w:rPr>
        <w:t xml:space="preserve">cout&lt;&lt;"-           &gt;           &gt;"&lt;&lt;endl; </w:t>
      </w:r>
    </w:p>
    <w:p w:rsidR="001C6E92" w:rsidRPr="008B4332" w:rsidRDefault="001C6E92" w:rsidP="0024605E">
      <w:pPr>
        <w:rPr>
          <w:rFonts w:ascii="Lucida Console" w:hAnsi="Lucida Console"/>
          <w:sz w:val="20"/>
          <w:szCs w:val="20"/>
        </w:rPr>
      </w:pPr>
      <w:r w:rsidRPr="008B4332">
        <w:rPr>
          <w:rFonts w:ascii="Lucida Console" w:hAnsi="Lucida Console"/>
          <w:sz w:val="20"/>
          <w:szCs w:val="20"/>
        </w:rPr>
        <w:t xml:space="preserve">cout&lt;&lt;"!           !           !"&lt;&lt;endl; </w:t>
      </w:r>
    </w:p>
    <w:p w:rsidR="001C6E92" w:rsidRPr="008B4332" w:rsidRDefault="001C6E92" w:rsidP="0024605E">
      <w:pPr>
        <w:rPr>
          <w:rFonts w:ascii="Lucida Console" w:hAnsi="Lucida Console"/>
          <w:sz w:val="20"/>
          <w:szCs w:val="20"/>
        </w:rPr>
      </w:pPr>
      <w:r w:rsidRPr="008B4332">
        <w:rPr>
          <w:rFonts w:ascii="Lucida Console" w:hAnsi="Lucida Console"/>
          <w:sz w:val="20"/>
          <w:szCs w:val="20"/>
        </w:rPr>
        <w:t xml:space="preserve">cout&lt;&lt;"!-----------!-----------!"&lt;&lt;endl; </w:t>
      </w:r>
    </w:p>
    <w:p w:rsidR="001C6E92" w:rsidRPr="00637DCB" w:rsidRDefault="001C6E92" w:rsidP="0024605E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>cout&lt;&lt;"Las ecuaciones caracteristica de este circuito son(aplicando kirchoff):\n"&lt;&lt;endl;</w:t>
      </w:r>
    </w:p>
    <w:p w:rsidR="001C6E92" w:rsidRPr="00637DCB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cout&lt;&lt;"1) -I1(R2+R4) + I2R2 + I3R4=E"&lt;&lt;endl;</w:t>
      </w:r>
    </w:p>
    <w:p w:rsidR="001C6E92" w:rsidRPr="00637DCB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cout&lt;&lt;"2) I1R2 - I2(R1+R2+R3)+ I3R3=0"&lt;&lt;endl;</w:t>
      </w:r>
    </w:p>
    <w:p w:rsidR="001C6E92" w:rsidRPr="00637DCB" w:rsidRDefault="001C6E92" w:rsidP="0024605E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>cout&lt;&lt;"3) I1R4 + I2R3 - I3(R3+R4+R5)=0"&lt;&lt;endl;</w:t>
      </w:r>
    </w:p>
    <w:p w:rsidR="001C6E92" w:rsidRPr="00637DCB" w:rsidRDefault="001C6E92" w:rsidP="0024605E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>cout&lt;&lt;"(Donde R24=R2+R4 ; R123=R1+R2+R3 y R345=R3+R4+R5)\n"&lt;&lt;endl;</w:t>
      </w:r>
    </w:p>
    <w:p w:rsidR="001C6E92" w:rsidRPr="00637DCB" w:rsidRDefault="001C6E92" w:rsidP="0024605E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>cout&lt;&lt;"Se ha establecido por defecto, que el valor inicial de la iteracion es para I1=I2=I3=0\n"&lt;&lt;endl;</w:t>
      </w:r>
    </w:p>
    <w:p w:rsidR="001C6E92" w:rsidRDefault="001C6E92" w:rsidP="008B4332">
      <w:pPr>
        <w:spacing w:after="0" w:line="240" w:lineRule="auto"/>
        <w:ind w:firstLine="360"/>
        <w:jc w:val="left"/>
        <w:rPr>
          <w:sz w:val="24"/>
        </w:rPr>
      </w:pPr>
      <w:r>
        <w:rPr>
          <w:sz w:val="24"/>
        </w:rPr>
        <w:t>En esta parte, mostraremos en pantalla, la información que debe tener en cuenta el usuario al utilizar el programa.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</w:rPr>
      </w:pP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5C73E6">
        <w:rPr>
          <w:rFonts w:ascii="Lucida Console" w:hAnsi="Lucida Console"/>
          <w:sz w:val="20"/>
          <w:szCs w:val="20"/>
        </w:rPr>
        <w:t xml:space="preserve">    </w:t>
      </w:r>
      <w:r w:rsidRPr="00637DCB">
        <w:rPr>
          <w:rFonts w:ascii="Lucida Console" w:hAnsi="Lucida Console"/>
          <w:sz w:val="20"/>
          <w:szCs w:val="20"/>
          <w:lang w:val="en-US"/>
        </w:rPr>
        <w:t>for(int i=1;i&lt;=n;i++)</w:t>
      </w:r>
    </w:p>
    <w:p w:rsidR="001C6E92" w:rsidRDefault="001C6E92" w:rsidP="00542E50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637DCB">
        <w:rPr>
          <w:rFonts w:ascii="Lucida Console" w:hAnsi="Lucida Console"/>
          <w:sz w:val="20"/>
          <w:szCs w:val="20"/>
        </w:rPr>
        <w:t xml:space="preserve">{ 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>cout&lt;&lt;"Ahora, ingrese los valores de las resistencia  que acompanan a las intensidades de la ecuacion, seguido del voltaje del generador "&lt;&lt;i&lt;&lt;endl;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5C73E6">
        <w:rPr>
          <w:rFonts w:ascii="Lucida Console" w:hAnsi="Lucida Console"/>
          <w:sz w:val="20"/>
          <w:szCs w:val="20"/>
        </w:rPr>
        <w:t xml:space="preserve">        </w:t>
      </w:r>
      <w:r w:rsidRPr="00637DCB">
        <w:rPr>
          <w:rFonts w:ascii="Lucida Console" w:hAnsi="Lucida Console"/>
          <w:sz w:val="20"/>
          <w:szCs w:val="20"/>
          <w:lang w:val="en-US"/>
        </w:rPr>
        <w:t>for(int j=1;j&lt;=n+1;j++)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637DCB">
        <w:rPr>
          <w:rFonts w:ascii="Lucida Console" w:hAnsi="Lucida Console"/>
          <w:sz w:val="20"/>
          <w:szCs w:val="20"/>
        </w:rPr>
        <w:t>cin&gt;&gt;a[i][j]; }</w:t>
      </w:r>
    </w:p>
    <w:p w:rsidR="001C6E92" w:rsidRDefault="001C6E92" w:rsidP="008B4332">
      <w:pPr>
        <w:spacing w:after="0" w:line="240" w:lineRule="auto"/>
        <w:ind w:firstLine="360"/>
        <w:jc w:val="left"/>
        <w:rPr>
          <w:sz w:val="24"/>
        </w:rPr>
      </w:pPr>
    </w:p>
    <w:p w:rsidR="001C6E92" w:rsidRDefault="001C6E92" w:rsidP="008B4332">
      <w:pPr>
        <w:spacing w:after="0" w:line="240" w:lineRule="auto"/>
        <w:ind w:firstLine="360"/>
        <w:jc w:val="left"/>
        <w:rPr>
          <w:sz w:val="24"/>
        </w:rPr>
      </w:pPr>
      <w:r>
        <w:rPr>
          <w:sz w:val="24"/>
        </w:rPr>
        <w:t>Con ayuda del ciclo for, el programa lanza un mensaje pidiendo ingresar los valores de la resistencias y del voltaje que alimenta a dicho circuito.</w:t>
      </w:r>
    </w:p>
    <w:p w:rsidR="001C6E92" w:rsidRDefault="001C6E92" w:rsidP="008B4332">
      <w:pPr>
        <w:spacing w:after="0" w:line="240" w:lineRule="auto"/>
        <w:ind w:firstLine="360"/>
        <w:jc w:val="left"/>
        <w:rPr>
          <w:sz w:val="24"/>
        </w:rPr>
      </w:pPr>
    </w:p>
    <w:p w:rsidR="001C6E92" w:rsidRPr="00637DCB" w:rsidRDefault="001C6E92" w:rsidP="00542E50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 xml:space="preserve">    cout&lt;&lt;"Ingrese la cantidad de iteraciones a realizar:"&lt;&lt;endl;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</w:rPr>
        <w:t xml:space="preserve">    </w:t>
      </w:r>
      <w:r w:rsidRPr="00637DCB">
        <w:rPr>
          <w:rFonts w:ascii="Lucida Console" w:hAnsi="Lucida Console"/>
          <w:sz w:val="20"/>
          <w:szCs w:val="20"/>
          <w:lang w:val="en-US"/>
        </w:rPr>
        <w:t>cin&gt;&gt;maxit;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for(int i=1;i&lt;=n;i++)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x[i]=0;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for(itr=1;itr&lt;=maxit;itr++)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{for(int i=1;i&lt;=n;i++)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{  sum=0;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for(int j=1;j&lt;=n;j++)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 {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   if(i!=j)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     sum=sum+a[i][j]*x[j];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  }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temp=(a[i][n+1]-sum)/a[i][i];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    x[i]=temp;}</w:t>
      </w:r>
    </w:p>
    <w:p w:rsidR="001C6E92" w:rsidRPr="00637DCB" w:rsidRDefault="001C6E92" w:rsidP="00542E50">
      <w:pPr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 w:rsidRPr="00637DCB">
        <w:rPr>
          <w:rFonts w:ascii="Lucida Console" w:hAnsi="Lucida Console"/>
          <w:sz w:val="20"/>
          <w:szCs w:val="20"/>
          <w:lang w:val="en-US"/>
        </w:rPr>
        <w:t xml:space="preserve">        for(int i=1;i&lt;=n;i++)</w:t>
      </w:r>
    </w:p>
    <w:p w:rsidR="001C6E92" w:rsidRDefault="001C6E92" w:rsidP="000C3C90">
      <w:pPr>
        <w:spacing w:after="0" w:line="240" w:lineRule="auto"/>
        <w:ind w:firstLine="360"/>
        <w:rPr>
          <w:sz w:val="24"/>
        </w:rPr>
      </w:pPr>
      <w:r w:rsidRPr="00542E50">
        <w:rPr>
          <w:sz w:val="24"/>
        </w:rPr>
        <w:t>Luego, ingresaremos la cantidad d</w:t>
      </w:r>
      <w:r>
        <w:rPr>
          <w:sz w:val="24"/>
        </w:rPr>
        <w:t>e iteraciones a realizar, y a partir de acá operan los ciclos del programa (algoritmo del método de Jacobi) en donde realizara el método de Jacobi.</w:t>
      </w:r>
    </w:p>
    <w:p w:rsidR="001C6E92" w:rsidRDefault="001C6E92" w:rsidP="008B4332">
      <w:pPr>
        <w:spacing w:after="0" w:line="240" w:lineRule="auto"/>
        <w:ind w:firstLine="360"/>
        <w:jc w:val="left"/>
        <w:rPr>
          <w:sz w:val="24"/>
        </w:rPr>
      </w:pPr>
    </w:p>
    <w:p w:rsidR="001C6E92" w:rsidRDefault="001C6E92" w:rsidP="008B4332">
      <w:pPr>
        <w:spacing w:after="0" w:line="240" w:lineRule="auto"/>
        <w:ind w:firstLine="360"/>
        <w:jc w:val="left"/>
        <w:rPr>
          <w:sz w:val="24"/>
        </w:rPr>
      </w:pPr>
    </w:p>
    <w:p w:rsidR="001C6E92" w:rsidRPr="00637DCB" w:rsidRDefault="001C6E92" w:rsidP="00146B7F">
      <w:pPr>
        <w:rPr>
          <w:rFonts w:ascii="Lucida Console" w:hAnsi="Lucida Console"/>
          <w:sz w:val="20"/>
          <w:szCs w:val="20"/>
          <w:lang w:val="en-US"/>
        </w:rPr>
      </w:pPr>
      <w:r w:rsidRPr="005C73E6">
        <w:rPr>
          <w:rFonts w:ascii="Lucida Console" w:hAnsi="Lucida Console"/>
          <w:sz w:val="20"/>
          <w:szCs w:val="20"/>
        </w:rPr>
        <w:t xml:space="preserve">          </w:t>
      </w:r>
      <w:r w:rsidRPr="00637DCB">
        <w:rPr>
          <w:rFonts w:ascii="Lucida Console" w:hAnsi="Lucida Console"/>
          <w:sz w:val="20"/>
          <w:szCs w:val="20"/>
          <w:lang w:val="en-US"/>
        </w:rPr>
        <w:t>for(int i=1;i&lt;=n;i++)</w:t>
      </w:r>
    </w:p>
    <w:p w:rsidR="001C6E92" w:rsidRPr="00637DCB" w:rsidRDefault="001C6E92" w:rsidP="00146B7F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637DCB">
        <w:rPr>
          <w:rFonts w:ascii="Lucida Console" w:hAnsi="Lucida Console"/>
          <w:sz w:val="20"/>
          <w:szCs w:val="20"/>
        </w:rPr>
        <w:t>cout&lt;&lt;"\nEl valor de la I"&lt;&lt;i&lt;&lt;" es :"&lt;&lt;setw(3)&lt;&lt;x[i]&lt;&lt;endl;</w:t>
      </w:r>
    </w:p>
    <w:p w:rsidR="001C6E92" w:rsidRPr="005C73E6" w:rsidRDefault="001C6E92" w:rsidP="00146B7F">
      <w:pPr>
        <w:rPr>
          <w:rFonts w:ascii="Lucida Console" w:hAnsi="Lucida Console"/>
          <w:sz w:val="20"/>
          <w:szCs w:val="20"/>
        </w:rPr>
      </w:pPr>
      <w:r w:rsidRPr="00637DCB">
        <w:rPr>
          <w:rFonts w:ascii="Lucida Console" w:hAnsi="Lucida Console"/>
          <w:sz w:val="20"/>
          <w:szCs w:val="20"/>
        </w:rPr>
        <w:t xml:space="preserve">        </w:t>
      </w:r>
      <w:r w:rsidRPr="005C73E6">
        <w:rPr>
          <w:rFonts w:ascii="Lucida Console" w:hAnsi="Lucida Console"/>
          <w:sz w:val="20"/>
          <w:szCs w:val="20"/>
        </w:rPr>
        <w:t>system("pause");</w:t>
      </w:r>
    </w:p>
    <w:p w:rsidR="001C6E92" w:rsidRPr="005C73E6" w:rsidRDefault="001C6E92" w:rsidP="00146B7F">
      <w:pPr>
        <w:rPr>
          <w:rFonts w:ascii="Lucida Console" w:hAnsi="Lucida Console"/>
          <w:sz w:val="20"/>
          <w:szCs w:val="20"/>
        </w:rPr>
      </w:pPr>
      <w:r w:rsidRPr="005C73E6">
        <w:rPr>
          <w:rFonts w:ascii="Lucida Console" w:hAnsi="Lucida Console"/>
          <w:sz w:val="20"/>
          <w:szCs w:val="20"/>
        </w:rPr>
        <w:t xml:space="preserve">      return 0; </w:t>
      </w:r>
    </w:p>
    <w:p w:rsidR="001C6E92" w:rsidRPr="005C73E6" w:rsidRDefault="001C6E92" w:rsidP="00146B7F">
      <w:pPr>
        <w:rPr>
          <w:rFonts w:ascii="Lucida Console" w:hAnsi="Lucida Console"/>
          <w:sz w:val="20"/>
          <w:szCs w:val="20"/>
        </w:rPr>
      </w:pPr>
      <w:r w:rsidRPr="005C73E6">
        <w:rPr>
          <w:rFonts w:ascii="Lucida Console" w:hAnsi="Lucida Console"/>
          <w:sz w:val="20"/>
          <w:szCs w:val="20"/>
        </w:rPr>
        <w:t xml:space="preserve">    }</w:t>
      </w:r>
    </w:p>
    <w:p w:rsidR="001C6E92" w:rsidRPr="005C73E6" w:rsidRDefault="001C6E92" w:rsidP="00146B7F">
      <w:pPr>
        <w:rPr>
          <w:rFonts w:ascii="Lucida Console" w:hAnsi="Lucida Console"/>
          <w:sz w:val="20"/>
          <w:szCs w:val="20"/>
        </w:rPr>
      </w:pPr>
      <w:r w:rsidRPr="005C73E6">
        <w:rPr>
          <w:rFonts w:ascii="Lucida Console" w:hAnsi="Lucida Console"/>
          <w:sz w:val="20"/>
          <w:szCs w:val="20"/>
        </w:rPr>
        <w:t xml:space="preserve"> }</w:t>
      </w:r>
    </w:p>
    <w:p w:rsidR="001C6E92" w:rsidRPr="00146B7F" w:rsidRDefault="001C6E92" w:rsidP="000C3C90">
      <w:pPr>
        <w:spacing w:after="0" w:line="240" w:lineRule="auto"/>
        <w:ind w:firstLine="360"/>
        <w:rPr>
          <w:sz w:val="24"/>
        </w:rPr>
      </w:pPr>
      <w:r w:rsidRPr="00146B7F">
        <w:rPr>
          <w:sz w:val="24"/>
        </w:rPr>
        <w:t>Finalmente, imprimiremos los valores d</w:t>
      </w:r>
      <w:r>
        <w:rPr>
          <w:sz w:val="24"/>
        </w:rPr>
        <w:t>e las intensidades, ya que estos se almacenan en el vector x[i], donde estarán cuyas intensidades.</w:t>
      </w:r>
    </w:p>
    <w:p w:rsidR="001C6E92" w:rsidRPr="00146B7F" w:rsidRDefault="001C6E92" w:rsidP="000C3C90">
      <w:pPr>
        <w:spacing w:after="0" w:line="240" w:lineRule="auto"/>
        <w:ind w:firstLine="360"/>
        <w:rPr>
          <w:sz w:val="32"/>
        </w:rPr>
      </w:pPr>
      <w:r w:rsidRPr="00146B7F">
        <w:rPr>
          <w:sz w:val="32"/>
        </w:rPr>
        <w:br w:type="page"/>
      </w:r>
    </w:p>
    <w:p w:rsidR="001C6E92" w:rsidRDefault="001C6E92" w:rsidP="00D86B62">
      <w:pPr>
        <w:pStyle w:val="Heading3"/>
        <w:rPr>
          <w:sz w:val="32"/>
        </w:rPr>
      </w:pPr>
      <w:r>
        <w:rPr>
          <w:sz w:val="32"/>
        </w:rPr>
        <w:t>EJERCICIOS PROPUESTOS</w:t>
      </w:r>
    </w:p>
    <w:p w:rsidR="001C6E92" w:rsidRDefault="001C6E92" w:rsidP="00B761B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Captura de Pantalla inicial del programa:</w:t>
      </w:r>
    </w:p>
    <w:p w:rsidR="001C6E92" w:rsidRPr="00DA6600" w:rsidRDefault="001C6E92" w:rsidP="00C80484">
      <w:pPr>
        <w:tabs>
          <w:tab w:val="left" w:pos="921"/>
        </w:tabs>
        <w:spacing w:after="0" w:line="240" w:lineRule="auto"/>
        <w:ind w:firstLine="0"/>
        <w:jc w:val="left"/>
        <w:rPr>
          <w:sz w:val="24"/>
          <w:szCs w:val="24"/>
          <w:u w:val="single"/>
        </w:rPr>
      </w:pPr>
      <w:r>
        <w:rPr>
          <w:noProof/>
          <w:lang w:val="es-AR" w:eastAsia="es-AR"/>
        </w:rPr>
        <w:pict>
          <v:shape id="_x0000_s1048" type="#_x0000_t75" style="position:absolute;margin-left:3.45pt;margin-top:3.45pt;width:519.05pt;height:266.25pt;z-index:-251655680" wrapcoords="-31 0 -31 21539 21600 21539 21600 0 -31 0">
            <v:imagedata r:id="rId34" o:title=""/>
            <w10:wrap type="tight"/>
          </v:shape>
        </w:pict>
      </w:r>
      <w:r w:rsidRPr="00DA6600">
        <w:rPr>
          <w:sz w:val="24"/>
          <w:szCs w:val="24"/>
          <w:u w:val="single"/>
        </w:rPr>
        <w:t>Ejercicio Propuesto numero 1:</w:t>
      </w:r>
    </w:p>
    <w:p w:rsidR="001C6E92" w:rsidRPr="00C80484" w:rsidRDefault="001C6E92" w:rsidP="00C80484">
      <w:pPr>
        <w:tabs>
          <w:tab w:val="left" w:pos="921"/>
        </w:tabs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Pr="00C80484" w:rsidRDefault="001C6E92" w:rsidP="00C80484">
      <w:pPr>
        <w:tabs>
          <w:tab w:val="left" w:pos="921"/>
        </w:tabs>
        <w:spacing w:after="0" w:line="240" w:lineRule="auto"/>
        <w:ind w:firstLine="0"/>
        <w:jc w:val="left"/>
        <w:rPr>
          <w:sz w:val="24"/>
          <w:szCs w:val="24"/>
        </w:rPr>
      </w:pPr>
      <w:r w:rsidRPr="00C80484">
        <w:rPr>
          <w:sz w:val="24"/>
          <w:szCs w:val="24"/>
        </w:rPr>
        <w:tab/>
      </w:r>
    </w:p>
    <w:p w:rsidR="001C6E92" w:rsidRDefault="001C6E92" w:rsidP="00C80484">
      <w:pPr>
        <w:rPr>
          <w:sz w:val="24"/>
          <w:szCs w:val="24"/>
        </w:rPr>
      </w:pPr>
      <w:r w:rsidRPr="00C80484">
        <w:rPr>
          <w:sz w:val="24"/>
          <w:szCs w:val="24"/>
        </w:rPr>
        <w:t xml:space="preserve">Dado el circuito </w:t>
      </w:r>
      <w:r>
        <w:rPr>
          <w:sz w:val="24"/>
          <w:szCs w:val="24"/>
        </w:rPr>
        <w:t>a analizar</w:t>
      </w:r>
      <w:r w:rsidRPr="00C80484">
        <w:rPr>
          <w:sz w:val="24"/>
          <w:szCs w:val="24"/>
        </w:rPr>
        <w:t>,</w:t>
      </w:r>
      <w:r>
        <w:rPr>
          <w:sz w:val="24"/>
          <w:szCs w:val="24"/>
        </w:rPr>
        <w:t xml:space="preserve"> calcular las intensidades I1, I2 e I3 para 5 iteraciones:</w:t>
      </w:r>
    </w:p>
    <w:p w:rsidR="001C6E92" w:rsidRDefault="001C6E92" w:rsidP="00C80484">
      <w:pPr>
        <w:rPr>
          <w:sz w:val="24"/>
          <w:szCs w:val="24"/>
        </w:rPr>
      </w:pPr>
      <w:r>
        <w:rPr>
          <w:sz w:val="24"/>
          <w:szCs w:val="24"/>
        </w:rPr>
        <w:t xml:space="preserve">R1:5 </w:t>
      </w:r>
      <w:r>
        <w:rPr>
          <w:rFonts w:cs="Arial"/>
          <w:sz w:val="24"/>
          <w:szCs w:val="24"/>
        </w:rPr>
        <w:t>Ω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 w:rsidR="001C6E92" w:rsidRDefault="001C6E92" w:rsidP="00C80484">
      <w:pPr>
        <w:rPr>
          <w:sz w:val="24"/>
          <w:szCs w:val="24"/>
        </w:rPr>
      </w:pPr>
      <w:r>
        <w:rPr>
          <w:sz w:val="24"/>
          <w:szCs w:val="24"/>
        </w:rPr>
        <w:t xml:space="preserve">R2:6 </w:t>
      </w:r>
      <w:r>
        <w:rPr>
          <w:rFonts w:cs="Arial"/>
          <w:sz w:val="24"/>
          <w:szCs w:val="24"/>
        </w:rPr>
        <w:t>Ω</w:t>
      </w:r>
    </w:p>
    <w:p w:rsidR="001C6E92" w:rsidRDefault="001C6E92" w:rsidP="00C80484">
      <w:pPr>
        <w:rPr>
          <w:sz w:val="24"/>
          <w:szCs w:val="24"/>
        </w:rPr>
      </w:pPr>
      <w:r>
        <w:rPr>
          <w:sz w:val="24"/>
          <w:szCs w:val="24"/>
        </w:rPr>
        <w:t xml:space="preserve">R3:2 </w:t>
      </w:r>
      <w:r>
        <w:rPr>
          <w:rFonts w:cs="Arial"/>
          <w:sz w:val="24"/>
          <w:szCs w:val="24"/>
        </w:rPr>
        <w:t>Ω</w:t>
      </w:r>
    </w:p>
    <w:p w:rsidR="001C6E92" w:rsidRDefault="001C6E92" w:rsidP="00C80484">
      <w:pPr>
        <w:rPr>
          <w:sz w:val="24"/>
          <w:szCs w:val="24"/>
        </w:rPr>
      </w:pPr>
      <w:r>
        <w:rPr>
          <w:sz w:val="24"/>
          <w:szCs w:val="24"/>
        </w:rPr>
        <w:t xml:space="preserve">R4:4 </w:t>
      </w:r>
      <w:r>
        <w:rPr>
          <w:rFonts w:cs="Arial"/>
          <w:sz w:val="24"/>
          <w:szCs w:val="24"/>
        </w:rPr>
        <w:t>Ω</w:t>
      </w:r>
    </w:p>
    <w:p w:rsidR="001C6E92" w:rsidRDefault="001C6E92" w:rsidP="00C80484">
      <w:pPr>
        <w:rPr>
          <w:sz w:val="24"/>
          <w:szCs w:val="24"/>
        </w:rPr>
      </w:pPr>
      <w:r>
        <w:rPr>
          <w:sz w:val="24"/>
          <w:szCs w:val="24"/>
        </w:rPr>
        <w:t xml:space="preserve">R5:5 </w:t>
      </w:r>
      <w:r>
        <w:rPr>
          <w:rFonts w:cs="Arial"/>
          <w:sz w:val="24"/>
          <w:szCs w:val="24"/>
        </w:rPr>
        <w:t>Ω</w:t>
      </w:r>
    </w:p>
    <w:p w:rsidR="001C6E92" w:rsidRDefault="001C6E92" w:rsidP="00C80484">
      <w:pPr>
        <w:rPr>
          <w:sz w:val="24"/>
          <w:szCs w:val="24"/>
        </w:rPr>
      </w:pPr>
      <w:r>
        <w:rPr>
          <w:sz w:val="24"/>
          <w:szCs w:val="24"/>
        </w:rPr>
        <w:t>E:</w:t>
      </w:r>
      <w:r w:rsidRPr="00C80484">
        <w:rPr>
          <w:sz w:val="24"/>
          <w:szCs w:val="24"/>
        </w:rPr>
        <w:t xml:space="preserve"> </w:t>
      </w:r>
      <w:r>
        <w:rPr>
          <w:sz w:val="24"/>
          <w:szCs w:val="24"/>
        </w:rPr>
        <w:t>20 V</w:t>
      </w:r>
    </w:p>
    <w:p w:rsidR="001C6E92" w:rsidRDefault="001C6E92" w:rsidP="00C80484">
      <w:pPr>
        <w:rPr>
          <w:sz w:val="24"/>
          <w:szCs w:val="24"/>
        </w:rPr>
      </w:pPr>
      <w:r>
        <w:rPr>
          <w:sz w:val="24"/>
          <w:szCs w:val="24"/>
        </w:rPr>
        <w:t>Ahora ingresaremos los valores anteriores al programa y la cantidad de iteraciones deseadas:</w:t>
      </w:r>
    </w:p>
    <w:p w:rsidR="001C6E92" w:rsidRPr="00C80484" w:rsidRDefault="001C6E92" w:rsidP="00C80484">
      <w:pPr>
        <w:rPr>
          <w:sz w:val="24"/>
          <w:szCs w:val="24"/>
        </w:rPr>
      </w:pPr>
    </w:p>
    <w:p w:rsidR="001C6E92" w:rsidRPr="00C80484" w:rsidRDefault="001C6E92" w:rsidP="00C80484">
      <w:pPr>
        <w:rPr>
          <w:sz w:val="24"/>
          <w:szCs w:val="24"/>
        </w:rPr>
      </w:pPr>
    </w:p>
    <w:p w:rsidR="001C6E92" w:rsidRPr="00C80484" w:rsidRDefault="001C6E92" w:rsidP="00C80484">
      <w:pPr>
        <w:rPr>
          <w:sz w:val="24"/>
          <w:szCs w:val="24"/>
        </w:rPr>
      </w:pPr>
    </w:p>
    <w:p w:rsidR="001C6E92" w:rsidRPr="00C80484" w:rsidRDefault="001C6E92" w:rsidP="00C80484">
      <w:pPr>
        <w:rPr>
          <w:sz w:val="24"/>
          <w:szCs w:val="24"/>
        </w:rPr>
      </w:pPr>
    </w:p>
    <w:p w:rsidR="001C6E92" w:rsidRPr="00C80484" w:rsidRDefault="001C6E92" w:rsidP="00C80484">
      <w:pPr>
        <w:rPr>
          <w:sz w:val="24"/>
          <w:szCs w:val="24"/>
        </w:rPr>
      </w:pPr>
      <w:r>
        <w:rPr>
          <w:noProof/>
          <w:lang w:val="es-AR" w:eastAsia="es-AR"/>
        </w:rPr>
        <w:pict>
          <v:shape id="_x0000_s1049" type="#_x0000_t75" style="position:absolute;left:0;text-align:left;margin-left:0;margin-top:6.75pt;width:519.05pt;height:266.25pt;z-index:251661824">
            <v:imagedata r:id="rId35" o:title=""/>
          </v:shape>
        </w:pict>
      </w: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El Resultado final para I1, I2 e I3 será:</w:t>
      </w:r>
    </w:p>
    <w:p w:rsidR="001C6E92" w:rsidRDefault="001C6E92" w:rsidP="00C80484">
      <w:pPr>
        <w:spacing w:after="0" w:line="240" w:lineRule="auto"/>
        <w:ind w:firstLine="0"/>
        <w:jc w:val="left"/>
        <w:rPr>
          <w:sz w:val="24"/>
          <w:szCs w:val="24"/>
        </w:rPr>
      </w:pPr>
      <w:r w:rsidRPr="0035537D">
        <w:rPr>
          <w:sz w:val="24"/>
          <w:szCs w:val="24"/>
        </w:rPr>
        <w:pict>
          <v:shape id="_x0000_i1037" type="#_x0000_t75" style="width:518.25pt;height:89.25pt">
            <v:imagedata r:id="rId36" o:title=""/>
          </v:shape>
        </w:pict>
      </w:r>
    </w:p>
    <w:p w:rsidR="001C6E92" w:rsidRDefault="001C6E92" w:rsidP="00DA6600">
      <w:pPr>
        <w:tabs>
          <w:tab w:val="left" w:pos="921"/>
        </w:tabs>
        <w:spacing w:after="0" w:line="240" w:lineRule="auto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Ejercicio Propuesto numero 2</w:t>
      </w:r>
      <w:r w:rsidRPr="00DA6600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</w:p>
    <w:p w:rsidR="001C6E92" w:rsidRPr="00DA6600" w:rsidRDefault="001C6E92" w:rsidP="00DA6600">
      <w:pPr>
        <w:tabs>
          <w:tab w:val="left" w:pos="921"/>
        </w:tabs>
        <w:spacing w:after="0" w:line="240" w:lineRule="auto"/>
        <w:ind w:firstLine="0"/>
        <w:jc w:val="left"/>
        <w:rPr>
          <w:sz w:val="24"/>
          <w:szCs w:val="24"/>
          <w:u w:val="single"/>
        </w:rPr>
      </w:pPr>
    </w:p>
    <w:p w:rsidR="001C6E92" w:rsidRDefault="001C6E92" w:rsidP="00DA6600">
      <w:pPr>
        <w:rPr>
          <w:sz w:val="24"/>
          <w:szCs w:val="24"/>
        </w:rPr>
      </w:pPr>
      <w:r w:rsidRPr="00C80484">
        <w:rPr>
          <w:sz w:val="24"/>
          <w:szCs w:val="24"/>
        </w:rPr>
        <w:t xml:space="preserve">Dado el circuito </w:t>
      </w:r>
      <w:r>
        <w:rPr>
          <w:sz w:val="24"/>
          <w:szCs w:val="24"/>
        </w:rPr>
        <w:t>a analizar, calcular las intensidades I1, I2 e I3 para 4 iteraciones:</w:t>
      </w:r>
    </w:p>
    <w:p w:rsidR="001C6E92" w:rsidRDefault="001C6E92" w:rsidP="00DA6600">
      <w:pPr>
        <w:rPr>
          <w:sz w:val="24"/>
          <w:szCs w:val="24"/>
        </w:rPr>
      </w:pPr>
      <w:r>
        <w:rPr>
          <w:sz w:val="24"/>
          <w:szCs w:val="24"/>
        </w:rPr>
        <w:t xml:space="preserve">R1:4 </w:t>
      </w:r>
      <w:r>
        <w:rPr>
          <w:rFonts w:cs="Arial"/>
          <w:sz w:val="24"/>
          <w:szCs w:val="24"/>
        </w:rPr>
        <w:t>Ω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 w:rsidR="001C6E92" w:rsidRDefault="001C6E92" w:rsidP="00DA6600">
      <w:pPr>
        <w:rPr>
          <w:sz w:val="24"/>
          <w:szCs w:val="24"/>
        </w:rPr>
      </w:pPr>
      <w:r>
        <w:rPr>
          <w:sz w:val="24"/>
          <w:szCs w:val="24"/>
        </w:rPr>
        <w:t xml:space="preserve">R2:3 </w:t>
      </w:r>
      <w:r>
        <w:rPr>
          <w:rFonts w:cs="Arial"/>
          <w:sz w:val="24"/>
          <w:szCs w:val="24"/>
        </w:rPr>
        <w:t>Ω</w:t>
      </w:r>
    </w:p>
    <w:p w:rsidR="001C6E92" w:rsidRDefault="001C6E92" w:rsidP="00DA6600">
      <w:pPr>
        <w:rPr>
          <w:sz w:val="24"/>
          <w:szCs w:val="24"/>
        </w:rPr>
      </w:pPr>
      <w:r>
        <w:rPr>
          <w:sz w:val="24"/>
          <w:szCs w:val="24"/>
        </w:rPr>
        <w:t xml:space="preserve">R3:5 </w:t>
      </w:r>
      <w:r>
        <w:rPr>
          <w:rFonts w:cs="Arial"/>
          <w:sz w:val="24"/>
          <w:szCs w:val="24"/>
        </w:rPr>
        <w:t>Ω</w:t>
      </w:r>
    </w:p>
    <w:p w:rsidR="001C6E92" w:rsidRDefault="001C6E92" w:rsidP="00DA6600">
      <w:pPr>
        <w:rPr>
          <w:sz w:val="24"/>
          <w:szCs w:val="24"/>
        </w:rPr>
      </w:pPr>
      <w:r>
        <w:rPr>
          <w:sz w:val="24"/>
          <w:szCs w:val="24"/>
        </w:rPr>
        <w:t xml:space="preserve">R4:4 </w:t>
      </w:r>
      <w:r>
        <w:rPr>
          <w:rFonts w:cs="Arial"/>
          <w:sz w:val="24"/>
          <w:szCs w:val="24"/>
        </w:rPr>
        <w:t>Ω</w:t>
      </w:r>
    </w:p>
    <w:p w:rsidR="001C6E92" w:rsidRDefault="001C6E92" w:rsidP="00DA6600">
      <w:pPr>
        <w:rPr>
          <w:sz w:val="24"/>
          <w:szCs w:val="24"/>
        </w:rPr>
      </w:pPr>
      <w:r>
        <w:rPr>
          <w:sz w:val="24"/>
          <w:szCs w:val="24"/>
        </w:rPr>
        <w:t xml:space="preserve">R5:6 </w:t>
      </w:r>
      <w:r>
        <w:rPr>
          <w:rFonts w:cs="Arial"/>
          <w:sz w:val="24"/>
          <w:szCs w:val="24"/>
        </w:rPr>
        <w:t>Ω</w:t>
      </w:r>
    </w:p>
    <w:p w:rsidR="001C6E92" w:rsidRDefault="001C6E92" w:rsidP="00DA6600">
      <w:pPr>
        <w:rPr>
          <w:sz w:val="24"/>
          <w:szCs w:val="24"/>
        </w:rPr>
      </w:pPr>
      <w:r>
        <w:rPr>
          <w:sz w:val="24"/>
          <w:szCs w:val="24"/>
        </w:rPr>
        <w:t>E:</w:t>
      </w:r>
      <w:r w:rsidRPr="00C80484">
        <w:rPr>
          <w:sz w:val="24"/>
          <w:szCs w:val="24"/>
        </w:rPr>
        <w:t xml:space="preserve"> </w:t>
      </w:r>
      <w:r>
        <w:rPr>
          <w:sz w:val="24"/>
          <w:szCs w:val="24"/>
        </w:rPr>
        <w:t>50 V</w:t>
      </w:r>
    </w:p>
    <w:p w:rsidR="001C6E92" w:rsidRDefault="001C6E92" w:rsidP="003827E4">
      <w:pPr>
        <w:spacing w:after="0" w:line="240" w:lineRule="auto"/>
        <w:ind w:firstLine="0"/>
        <w:jc w:val="left"/>
      </w:pPr>
      <w:r w:rsidRPr="00C80484">
        <w:rPr>
          <w:sz w:val="24"/>
          <w:szCs w:val="24"/>
        </w:rPr>
        <w:br w:type="page"/>
      </w:r>
      <w:r>
        <w:pict>
          <v:shape id="_x0000_i1038" type="#_x0000_t75" style="width:517.5pt;height:102.75pt" o:allowoverlap="f">
            <v:imagedata r:id="rId37" o:title=""/>
          </v:shape>
        </w:pict>
      </w:r>
    </w:p>
    <w:p w:rsidR="001C6E92" w:rsidRDefault="001C6E92" w:rsidP="003827E4">
      <w:pPr>
        <w:spacing w:after="0" w:line="240" w:lineRule="auto"/>
        <w:ind w:firstLine="0"/>
        <w:jc w:val="left"/>
      </w:pPr>
    </w:p>
    <w:p w:rsidR="001C6E92" w:rsidRDefault="001C6E92" w:rsidP="00C4640B">
      <w:pPr>
        <w:tabs>
          <w:tab w:val="left" w:pos="921"/>
        </w:tabs>
        <w:spacing w:after="0" w:line="240" w:lineRule="auto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Ejercicio Propuesto numero 3</w:t>
      </w:r>
      <w:r w:rsidRPr="00DA6600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</w:p>
    <w:p w:rsidR="001C6E92" w:rsidRPr="00DA6600" w:rsidRDefault="001C6E92" w:rsidP="00C4640B">
      <w:pPr>
        <w:tabs>
          <w:tab w:val="left" w:pos="921"/>
        </w:tabs>
        <w:spacing w:after="0" w:line="240" w:lineRule="auto"/>
        <w:ind w:firstLine="0"/>
        <w:jc w:val="left"/>
        <w:rPr>
          <w:sz w:val="24"/>
          <w:szCs w:val="24"/>
          <w:u w:val="single"/>
        </w:rPr>
      </w:pPr>
    </w:p>
    <w:p w:rsidR="001C6E92" w:rsidRDefault="001C6E92" w:rsidP="00C4640B">
      <w:pPr>
        <w:rPr>
          <w:sz w:val="24"/>
          <w:szCs w:val="24"/>
        </w:rPr>
      </w:pPr>
      <w:r w:rsidRPr="00C80484">
        <w:rPr>
          <w:sz w:val="24"/>
          <w:szCs w:val="24"/>
        </w:rPr>
        <w:t>Dado el circuito</w:t>
      </w:r>
      <w:r>
        <w:rPr>
          <w:sz w:val="24"/>
          <w:szCs w:val="24"/>
        </w:rPr>
        <w:t xml:space="preserve"> a analizar</w:t>
      </w:r>
      <w:r w:rsidRPr="00C80484">
        <w:rPr>
          <w:sz w:val="24"/>
          <w:szCs w:val="24"/>
        </w:rPr>
        <w:t>,</w:t>
      </w:r>
      <w:r>
        <w:rPr>
          <w:sz w:val="24"/>
          <w:szCs w:val="24"/>
        </w:rPr>
        <w:t xml:space="preserve"> calcular las intensidades I1, I2 e I3 para 5 iteraciones:</w:t>
      </w:r>
    </w:p>
    <w:p w:rsidR="001C6E92" w:rsidRDefault="001C6E92" w:rsidP="00C4640B">
      <w:pPr>
        <w:rPr>
          <w:sz w:val="24"/>
          <w:szCs w:val="24"/>
        </w:rPr>
      </w:pPr>
      <w:r>
        <w:rPr>
          <w:sz w:val="24"/>
          <w:szCs w:val="24"/>
        </w:rPr>
        <w:t xml:space="preserve">R1:5 </w:t>
      </w:r>
      <w:r>
        <w:rPr>
          <w:rFonts w:cs="Arial"/>
          <w:sz w:val="24"/>
          <w:szCs w:val="24"/>
        </w:rPr>
        <w:t>Ω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 w:rsidR="001C6E92" w:rsidRDefault="001C6E92" w:rsidP="00C4640B">
      <w:pPr>
        <w:rPr>
          <w:sz w:val="24"/>
          <w:szCs w:val="24"/>
        </w:rPr>
      </w:pPr>
      <w:r>
        <w:rPr>
          <w:sz w:val="24"/>
          <w:szCs w:val="24"/>
        </w:rPr>
        <w:t xml:space="preserve">R2:4 </w:t>
      </w:r>
      <w:r>
        <w:rPr>
          <w:rFonts w:cs="Arial"/>
          <w:sz w:val="24"/>
          <w:szCs w:val="24"/>
        </w:rPr>
        <w:t>Ω</w:t>
      </w:r>
    </w:p>
    <w:p w:rsidR="001C6E92" w:rsidRDefault="001C6E92" w:rsidP="00C4640B">
      <w:pPr>
        <w:rPr>
          <w:sz w:val="24"/>
          <w:szCs w:val="24"/>
        </w:rPr>
      </w:pPr>
      <w:r>
        <w:rPr>
          <w:sz w:val="24"/>
          <w:szCs w:val="24"/>
        </w:rPr>
        <w:t xml:space="preserve">R3:8 </w:t>
      </w:r>
      <w:r>
        <w:rPr>
          <w:rFonts w:cs="Arial"/>
          <w:sz w:val="24"/>
          <w:szCs w:val="24"/>
        </w:rPr>
        <w:t>Ω</w:t>
      </w:r>
    </w:p>
    <w:p w:rsidR="001C6E92" w:rsidRDefault="001C6E92" w:rsidP="00C4640B">
      <w:pPr>
        <w:rPr>
          <w:sz w:val="24"/>
          <w:szCs w:val="24"/>
        </w:rPr>
      </w:pPr>
      <w:r>
        <w:rPr>
          <w:sz w:val="24"/>
          <w:szCs w:val="24"/>
        </w:rPr>
        <w:t xml:space="preserve">R4:6,5 </w:t>
      </w:r>
      <w:r>
        <w:rPr>
          <w:rFonts w:cs="Arial"/>
          <w:sz w:val="24"/>
          <w:szCs w:val="24"/>
        </w:rPr>
        <w:t>Ω</w:t>
      </w:r>
    </w:p>
    <w:p w:rsidR="001C6E92" w:rsidRDefault="001C6E92" w:rsidP="00C4640B">
      <w:pPr>
        <w:rPr>
          <w:sz w:val="24"/>
          <w:szCs w:val="24"/>
        </w:rPr>
      </w:pPr>
      <w:r>
        <w:rPr>
          <w:sz w:val="24"/>
          <w:szCs w:val="24"/>
        </w:rPr>
        <w:t xml:space="preserve">R5:9 </w:t>
      </w:r>
      <w:r>
        <w:rPr>
          <w:rFonts w:cs="Arial"/>
          <w:sz w:val="24"/>
          <w:szCs w:val="24"/>
        </w:rPr>
        <w:t>Ω</w:t>
      </w:r>
    </w:p>
    <w:p w:rsidR="001C6E92" w:rsidRDefault="001C6E92" w:rsidP="00C4640B">
      <w:pPr>
        <w:rPr>
          <w:sz w:val="24"/>
          <w:szCs w:val="24"/>
        </w:rPr>
      </w:pPr>
      <w:r>
        <w:rPr>
          <w:sz w:val="24"/>
          <w:szCs w:val="24"/>
        </w:rPr>
        <w:t>E:</w:t>
      </w:r>
      <w:r w:rsidRPr="00C80484">
        <w:rPr>
          <w:sz w:val="24"/>
          <w:szCs w:val="24"/>
        </w:rPr>
        <w:t xml:space="preserve"> </w:t>
      </w:r>
      <w:r>
        <w:rPr>
          <w:sz w:val="24"/>
          <w:szCs w:val="24"/>
        </w:rPr>
        <w:t>30 V</w:t>
      </w:r>
    </w:p>
    <w:p w:rsidR="001C6E92" w:rsidRDefault="001C6E92" w:rsidP="00C4640B">
      <w:pPr>
        <w:rPr>
          <w:sz w:val="24"/>
          <w:szCs w:val="24"/>
        </w:rPr>
      </w:pPr>
      <w:r>
        <w:rPr>
          <w:noProof/>
          <w:lang w:val="es-AR" w:eastAsia="es-AR"/>
        </w:rPr>
        <w:pict>
          <v:shape id="_x0000_s1050" type="#_x0000_t75" style="position:absolute;left:0;text-align:left;margin-left:0;margin-top:4.9pt;width:518.25pt;height:104.65pt;z-index:251668992">
            <v:imagedata r:id="rId38" o:title=""/>
            <w10:wrap type="square"/>
          </v:shape>
        </w:pict>
      </w:r>
    </w:p>
    <w:p w:rsidR="001C6E92" w:rsidRDefault="001C6E92" w:rsidP="00522D5E">
      <w:pPr>
        <w:pStyle w:val="Heading3"/>
        <w:rPr>
          <w:sz w:val="32"/>
        </w:rPr>
      </w:pPr>
      <w:r>
        <w:br w:type="page"/>
      </w:r>
      <w:r>
        <w:rPr>
          <w:sz w:val="32"/>
        </w:rPr>
        <w:t>CONCLUSION</w:t>
      </w:r>
    </w:p>
    <w:p w:rsidR="001C6E92" w:rsidRDefault="001C6E92" w:rsidP="00B761B6">
      <w:pPr>
        <w:spacing w:after="0" w:line="240" w:lineRule="auto"/>
        <w:ind w:firstLine="0"/>
        <w:rPr>
          <w:sz w:val="24"/>
          <w:szCs w:val="24"/>
        </w:rPr>
      </w:pPr>
    </w:p>
    <w:p w:rsidR="001C6E92" w:rsidRDefault="001C6E92" w:rsidP="00B761B6">
      <w:pPr>
        <w:spacing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El desarrollo de este trabajo práctico, fue para mí una ayuda para entender mejor el método de Jacobi, ya que era un tema que no comprendía al 100%, gracias a la ayuda de la bibliografía digital y al Internet.</w:t>
      </w:r>
    </w:p>
    <w:p w:rsidR="001C6E92" w:rsidRDefault="001C6E92" w:rsidP="00B761B6">
      <w:pPr>
        <w:spacing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La realización del programa fue algo difícil, ya que se requería de “debuggear” o testear constantemente al programa en el compilador.</w:t>
      </w:r>
    </w:p>
    <w:p w:rsidR="001C6E92" w:rsidRDefault="001C6E92" w:rsidP="00B761B6">
      <w:pPr>
        <w:spacing w:after="0" w:line="240" w:lineRule="auto"/>
        <w:ind w:firstLine="0"/>
        <w:rPr>
          <w:sz w:val="24"/>
          <w:szCs w:val="24"/>
        </w:rPr>
      </w:pPr>
    </w:p>
    <w:p w:rsidR="001C6E92" w:rsidRDefault="001C6E92" w:rsidP="00B761B6">
      <w:pPr>
        <w:spacing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Cabe destacar que los resultados “lanzados” en pantalla con los calculados en calculadora o Excel, pueden diferir un poco en cuanto a su precisión decimal.</w:t>
      </w:r>
    </w:p>
    <w:p w:rsidR="001C6E92" w:rsidRDefault="001C6E92" w:rsidP="00B761B6">
      <w:pPr>
        <w:spacing w:after="0" w:line="240" w:lineRule="auto"/>
        <w:ind w:firstLine="0"/>
        <w:rPr>
          <w:sz w:val="24"/>
          <w:szCs w:val="24"/>
        </w:rPr>
      </w:pPr>
    </w:p>
    <w:p w:rsidR="001C6E92" w:rsidRDefault="001C6E92" w:rsidP="00B761B6">
      <w:pPr>
        <w:spacing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Además también un significado físico de los valores negativos de las intensidades, la cual significa que las intensidades son de sentido contrarias en el circuito.</w:t>
      </w:r>
    </w:p>
    <w:p w:rsidR="001C6E92" w:rsidRDefault="001C6E92" w:rsidP="00B761B6">
      <w:pPr>
        <w:spacing w:after="0" w:line="240" w:lineRule="auto"/>
        <w:ind w:firstLine="0"/>
        <w:rPr>
          <w:sz w:val="24"/>
          <w:szCs w:val="24"/>
        </w:rPr>
      </w:pPr>
    </w:p>
    <w:p w:rsidR="001C6E92" w:rsidRDefault="001C6E92" w:rsidP="00B761B6">
      <w:pPr>
        <w:spacing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Para obtener una mayor aproximación a las soluciones, se requiere trabajar con un mínimo de 4 iteraciones para el programa.</w:t>
      </w:r>
    </w:p>
    <w:p w:rsidR="001C6E92" w:rsidRDefault="001C6E92" w:rsidP="00B761B6">
      <w:pPr>
        <w:spacing w:after="0" w:line="240" w:lineRule="auto"/>
        <w:ind w:firstLine="0"/>
        <w:rPr>
          <w:sz w:val="24"/>
          <w:szCs w:val="24"/>
        </w:rPr>
      </w:pPr>
    </w:p>
    <w:p w:rsidR="001C6E92" w:rsidRDefault="001C6E92" w:rsidP="00A95B36">
      <w:pPr>
        <w:pStyle w:val="Heading3"/>
        <w:rPr>
          <w:sz w:val="32"/>
        </w:rPr>
      </w:pPr>
      <w:r>
        <w:br w:type="page"/>
      </w:r>
      <w:r>
        <w:rPr>
          <w:sz w:val="32"/>
        </w:rPr>
        <w:t>BIBLIOGRAFIA</w:t>
      </w:r>
    </w:p>
    <w:p w:rsidR="001C6E92" w:rsidRPr="00333935" w:rsidRDefault="001C6E92" w:rsidP="00333935">
      <w:pPr>
        <w:spacing w:after="0" w:line="240" w:lineRule="auto"/>
        <w:ind w:left="360" w:firstLine="0"/>
        <w:jc w:val="left"/>
        <w:rPr>
          <w:sz w:val="24"/>
          <w:szCs w:val="24"/>
        </w:rPr>
      </w:pPr>
      <w:r w:rsidRPr="00333935">
        <w:rPr>
          <w:sz w:val="24"/>
          <w:szCs w:val="24"/>
        </w:rPr>
        <w:t>Para desarrollar la explicación del Método de Jacobi:</w:t>
      </w:r>
    </w:p>
    <w:p w:rsidR="001C6E92" w:rsidRDefault="001C6E92" w:rsidP="00CE0680">
      <w:pPr>
        <w:numPr>
          <w:ilvl w:val="0"/>
          <w:numId w:val="31"/>
        </w:numPr>
        <w:spacing w:after="0"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Método de Jacobi – Wikipedia, la  enciclopedia libre. </w:t>
      </w:r>
      <w:r w:rsidRPr="00CE0680">
        <w:rPr>
          <w:sz w:val="24"/>
          <w:szCs w:val="24"/>
          <w:lang w:val="en-US"/>
        </w:rPr>
        <w:t xml:space="preserve">Link: </w:t>
      </w:r>
      <w:hyperlink r:id="rId39" w:history="1">
        <w:r w:rsidRPr="009E62C4">
          <w:rPr>
            <w:rStyle w:val="Hyperlink"/>
            <w:sz w:val="24"/>
            <w:szCs w:val="24"/>
            <w:lang w:val="en-US"/>
          </w:rPr>
          <w:t>http://es.wikipedia.org/wiki/M%C3%A9todo_de_Jacobi</w:t>
        </w:r>
      </w:hyperlink>
    </w:p>
    <w:p w:rsidR="001C6E92" w:rsidRDefault="001C6E92" w:rsidP="00CE0680">
      <w:pPr>
        <w:numPr>
          <w:ilvl w:val="0"/>
          <w:numId w:val="31"/>
        </w:numPr>
        <w:spacing w:after="0" w:line="240" w:lineRule="auto"/>
        <w:jc w:val="left"/>
        <w:rPr>
          <w:sz w:val="24"/>
          <w:szCs w:val="24"/>
          <w:lang w:val="en-US"/>
        </w:rPr>
      </w:pPr>
      <w:r w:rsidRPr="00CE0680">
        <w:rPr>
          <w:sz w:val="24"/>
          <w:szCs w:val="24"/>
        </w:rPr>
        <w:t>Universidad de Guadalajara, Facultad de Ciencias Exactas e Ingenieria</w:t>
      </w:r>
      <w:r>
        <w:rPr>
          <w:sz w:val="24"/>
          <w:szCs w:val="24"/>
        </w:rPr>
        <w:t xml:space="preserve">. </w:t>
      </w:r>
      <w:r w:rsidRPr="00CE0680">
        <w:rPr>
          <w:sz w:val="24"/>
          <w:szCs w:val="24"/>
          <w:lang w:val="en-US"/>
        </w:rPr>
        <w:t>Link:</w:t>
      </w:r>
      <w:r w:rsidRPr="00CE0680">
        <w:rPr>
          <w:lang w:val="en-US"/>
        </w:rPr>
        <w:t xml:space="preserve"> </w:t>
      </w:r>
      <w:hyperlink r:id="rId40" w:history="1">
        <w:r w:rsidRPr="009E62C4">
          <w:rPr>
            <w:rStyle w:val="Hyperlink"/>
            <w:sz w:val="24"/>
            <w:szCs w:val="24"/>
            <w:lang w:val="en-US"/>
          </w:rPr>
          <w:t>http://proton.ucting.udg.mx/metodos/Modulo.03/jacobi/Jacobi.pdf</w:t>
        </w:r>
      </w:hyperlink>
    </w:p>
    <w:p w:rsidR="001C6E92" w:rsidRPr="00CE0680" w:rsidRDefault="001C6E92" w:rsidP="00CE0680">
      <w:pPr>
        <w:spacing w:after="0" w:line="240" w:lineRule="auto"/>
        <w:ind w:left="360" w:firstLine="0"/>
        <w:jc w:val="left"/>
        <w:rPr>
          <w:sz w:val="24"/>
          <w:szCs w:val="24"/>
          <w:lang w:val="en-US"/>
        </w:rPr>
      </w:pPr>
    </w:p>
    <w:p w:rsidR="001C6E92" w:rsidRPr="00CE0680" w:rsidRDefault="001C6E92" w:rsidP="003827E4">
      <w:pPr>
        <w:spacing w:after="0" w:line="240" w:lineRule="auto"/>
        <w:ind w:firstLine="0"/>
        <w:jc w:val="left"/>
        <w:rPr>
          <w:sz w:val="24"/>
          <w:szCs w:val="24"/>
          <w:lang w:val="en-US"/>
        </w:rPr>
      </w:pPr>
    </w:p>
    <w:sectPr w:rsidR="001C6E92" w:rsidRPr="00CE0680" w:rsidSect="00CC1FD3">
      <w:headerReference w:type="default" r:id="rId41"/>
      <w:footerReference w:type="default" r:id="rId42"/>
      <w:pgSz w:w="11906" w:h="16838" w:code="9"/>
      <w:pgMar w:top="993" w:right="567" w:bottom="993" w:left="851" w:header="284" w:footer="18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E92" w:rsidRDefault="001C6E92" w:rsidP="00290A56">
      <w:pPr>
        <w:spacing w:after="0" w:line="240" w:lineRule="auto"/>
      </w:pPr>
      <w:r>
        <w:separator/>
      </w:r>
    </w:p>
  </w:endnote>
  <w:endnote w:type="continuationSeparator" w:id="0">
    <w:p w:rsidR="001C6E92" w:rsidRDefault="001C6E92" w:rsidP="00290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nkGothic Lt BT">
    <w:altName w:val="MS P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?l?r ?S?V?b?N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5250"/>
      <w:gridCol w:w="5348"/>
    </w:tblGrid>
    <w:tr w:rsidR="001C6E92" w:rsidRPr="0079247B" w:rsidTr="0079247B">
      <w:trPr>
        <w:trHeight w:val="412"/>
      </w:trPr>
      <w:tc>
        <w:tcPr>
          <w:tcW w:w="5250" w:type="dxa"/>
          <w:tcBorders>
            <w:right w:val="nil"/>
          </w:tcBorders>
          <w:shd w:val="clear" w:color="auto" w:fill="1F497D"/>
        </w:tcPr>
        <w:p w:rsidR="001C6E92" w:rsidRPr="0079247B" w:rsidRDefault="001C6E92" w:rsidP="0079247B">
          <w:pPr>
            <w:pStyle w:val="Footer"/>
            <w:spacing w:before="120" w:after="120"/>
            <w:ind w:firstLine="0"/>
            <w:rPr>
              <w:rFonts w:cs="Arial"/>
              <w:b/>
              <w:color w:val="FFFFFF"/>
            </w:rPr>
          </w:pPr>
          <w:r w:rsidRPr="0079247B">
            <w:rPr>
              <w:rFonts w:cs="Arial"/>
              <w:b/>
              <w:color w:val="FFFFFF"/>
            </w:rPr>
            <w:t>Asignatura: Métodos Numéricos</w:t>
          </w:r>
        </w:p>
      </w:tc>
      <w:tc>
        <w:tcPr>
          <w:tcW w:w="5348" w:type="dxa"/>
          <w:tcBorders>
            <w:left w:val="nil"/>
          </w:tcBorders>
          <w:shd w:val="clear" w:color="auto" w:fill="1F497D"/>
        </w:tcPr>
        <w:p w:rsidR="001C6E92" w:rsidRPr="0079247B" w:rsidRDefault="001C6E92" w:rsidP="0079247B">
          <w:pPr>
            <w:spacing w:before="120" w:after="120" w:line="240" w:lineRule="auto"/>
            <w:jc w:val="right"/>
          </w:pPr>
          <w:r w:rsidRPr="0079247B">
            <w:rPr>
              <w:color w:val="FFFFFF"/>
            </w:rPr>
            <w:t xml:space="preserve">Página </w:t>
          </w:r>
          <w:r w:rsidRPr="0079247B">
            <w:rPr>
              <w:color w:val="FFFFFF"/>
            </w:rPr>
            <w:fldChar w:fldCharType="begin"/>
          </w:r>
          <w:r w:rsidRPr="0079247B">
            <w:rPr>
              <w:color w:val="FFFFFF"/>
            </w:rPr>
            <w:instrText xml:space="preserve"> PAGE </w:instrText>
          </w:r>
          <w:r w:rsidRPr="0079247B">
            <w:rPr>
              <w:color w:val="FFFFFF"/>
            </w:rPr>
            <w:fldChar w:fldCharType="separate"/>
          </w:r>
          <w:r>
            <w:rPr>
              <w:noProof/>
              <w:color w:val="FFFFFF"/>
            </w:rPr>
            <w:t>2</w:t>
          </w:r>
          <w:r w:rsidRPr="0079247B">
            <w:rPr>
              <w:color w:val="FFFFFF"/>
            </w:rPr>
            <w:fldChar w:fldCharType="end"/>
          </w:r>
          <w:r w:rsidRPr="0079247B">
            <w:rPr>
              <w:color w:val="FFFFFF"/>
            </w:rPr>
            <w:t xml:space="preserve"> de </w:t>
          </w:r>
          <w:r w:rsidRPr="0079247B">
            <w:rPr>
              <w:color w:val="FFFFFF"/>
            </w:rPr>
            <w:fldChar w:fldCharType="begin"/>
          </w:r>
          <w:r w:rsidRPr="0079247B">
            <w:rPr>
              <w:color w:val="FFFFFF"/>
            </w:rPr>
            <w:instrText xml:space="preserve"> NUMPAGES  </w:instrText>
          </w:r>
          <w:r w:rsidRPr="0079247B">
            <w:rPr>
              <w:color w:val="FFFFFF"/>
            </w:rPr>
            <w:fldChar w:fldCharType="separate"/>
          </w:r>
          <w:r>
            <w:rPr>
              <w:noProof/>
              <w:color w:val="FFFFFF"/>
            </w:rPr>
            <w:t>17</w:t>
          </w:r>
          <w:r w:rsidRPr="0079247B">
            <w:rPr>
              <w:color w:val="FFFFFF"/>
            </w:rPr>
            <w:fldChar w:fldCharType="end"/>
          </w:r>
        </w:p>
      </w:tc>
    </w:tr>
  </w:tbl>
  <w:p w:rsidR="001C6E92" w:rsidRDefault="001C6E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E92" w:rsidRDefault="001C6E92" w:rsidP="00290A56">
      <w:pPr>
        <w:spacing w:after="0" w:line="240" w:lineRule="auto"/>
      </w:pPr>
      <w:r>
        <w:separator/>
      </w:r>
    </w:p>
  </w:footnote>
  <w:footnote w:type="continuationSeparator" w:id="0">
    <w:p w:rsidR="001C6E92" w:rsidRDefault="001C6E92" w:rsidP="00290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10490"/>
    </w:tblGrid>
    <w:tr w:rsidR="001C6E92" w:rsidRPr="0079247B" w:rsidTr="0079247B">
      <w:tc>
        <w:tcPr>
          <w:tcW w:w="10598" w:type="dxa"/>
          <w:shd w:val="clear" w:color="auto" w:fill="1F497D"/>
        </w:tcPr>
        <w:p w:rsidR="001C6E92" w:rsidRPr="0079247B" w:rsidRDefault="001C6E92" w:rsidP="0079247B">
          <w:pPr>
            <w:pStyle w:val="Header"/>
            <w:spacing w:before="20"/>
            <w:ind w:firstLine="0"/>
            <w:jc w:val="center"/>
            <w:rPr>
              <w:rFonts w:ascii="BankGothic Lt BT" w:hAnsi="BankGothic Lt BT"/>
              <w:color w:val="FFFFFF"/>
            </w:rPr>
          </w:pPr>
          <w:r w:rsidRPr="0079247B">
            <w:rPr>
              <w:rFonts w:ascii="BankGothic Lt BT" w:hAnsi="BankGothic Lt BT"/>
              <w:color w:val="FFFFFF"/>
            </w:rPr>
            <w:t>Facultad de Ciencias Exactas, Físicas y Naturales</w:t>
          </w:r>
        </w:p>
      </w:tc>
    </w:tr>
    <w:tr w:rsidR="001C6E92" w:rsidRPr="0079247B" w:rsidTr="0079247B">
      <w:tc>
        <w:tcPr>
          <w:tcW w:w="10598" w:type="dxa"/>
        </w:tcPr>
        <w:p w:rsidR="001C6E92" w:rsidRPr="0079247B" w:rsidRDefault="001C6E92" w:rsidP="0079247B">
          <w:pPr>
            <w:pStyle w:val="Header"/>
            <w:spacing w:before="20"/>
            <w:ind w:firstLine="0"/>
            <w:jc w:val="center"/>
            <w:rPr>
              <w:rFonts w:ascii="BankGothic Lt BT" w:hAnsi="BankGothic Lt BT"/>
            </w:rPr>
          </w:pPr>
          <w:r w:rsidRPr="0079247B">
            <w:t>Análisis de Circuitos Eléctricos</w:t>
          </w:r>
        </w:p>
      </w:tc>
    </w:tr>
  </w:tbl>
  <w:p w:rsidR="001C6E92" w:rsidRDefault="001C6E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3D84B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D4649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2028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DEAC0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2E45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94AA7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CA43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80493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4E73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FA6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  <w:sz w:val="16"/>
      </w:rPr>
    </w:lvl>
  </w:abstractNum>
  <w:abstractNum w:abstractNumId="11">
    <w:nsid w:val="05263FF4"/>
    <w:multiLevelType w:val="hybridMultilevel"/>
    <w:tmpl w:val="78B671D4"/>
    <w:lvl w:ilvl="0" w:tplc="040A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2">
    <w:nsid w:val="21561EFA"/>
    <w:multiLevelType w:val="hybridMultilevel"/>
    <w:tmpl w:val="3FC289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2914551"/>
    <w:multiLevelType w:val="hybridMultilevel"/>
    <w:tmpl w:val="6F52308E"/>
    <w:lvl w:ilvl="0" w:tplc="B830995A">
      <w:start w:val="1"/>
      <w:numFmt w:val="bullet"/>
      <w:lvlText w:val=""/>
      <w:lvlJc w:val="left"/>
      <w:pPr>
        <w:tabs>
          <w:tab w:val="num" w:pos="2124"/>
        </w:tabs>
        <w:ind w:left="2124" w:hanging="2124"/>
      </w:pPr>
      <w:rPr>
        <w:rFonts w:ascii="Wingdings" w:hAnsi="Wingdings" w:hint="default"/>
        <w:shadow/>
        <w:emboss w:val="0"/>
        <w:imprint w:val="0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6815D4"/>
    <w:multiLevelType w:val="hybridMultilevel"/>
    <w:tmpl w:val="5104772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25F35A4"/>
    <w:multiLevelType w:val="hybridMultilevel"/>
    <w:tmpl w:val="05F25FF4"/>
    <w:lvl w:ilvl="0" w:tplc="04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>
    <w:nsid w:val="33A32D2C"/>
    <w:multiLevelType w:val="hybridMultilevel"/>
    <w:tmpl w:val="619AB5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90BBA"/>
    <w:multiLevelType w:val="hybridMultilevel"/>
    <w:tmpl w:val="37F4FB98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3A52130B"/>
    <w:multiLevelType w:val="hybridMultilevel"/>
    <w:tmpl w:val="71B0D68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12EEE"/>
    <w:multiLevelType w:val="hybridMultilevel"/>
    <w:tmpl w:val="51C086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C26B6"/>
    <w:multiLevelType w:val="hybridMultilevel"/>
    <w:tmpl w:val="A26238D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B2471B1"/>
    <w:multiLevelType w:val="hybridMultilevel"/>
    <w:tmpl w:val="0714D8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73303F"/>
    <w:multiLevelType w:val="hybridMultilevel"/>
    <w:tmpl w:val="3F68E6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940C80"/>
    <w:multiLevelType w:val="hybridMultilevel"/>
    <w:tmpl w:val="7B0016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1B4903"/>
    <w:multiLevelType w:val="multilevel"/>
    <w:tmpl w:val="6E80BC3C"/>
    <w:lvl w:ilvl="0">
      <w:start w:val="6"/>
      <w:numFmt w:val="decimal"/>
      <w:lvlText w:val="%1"/>
      <w:lvlJc w:val="left"/>
      <w:pPr>
        <w:ind w:left="360" w:hanging="360"/>
      </w:pPr>
      <w:rPr>
        <w:rFonts w:ascii="Arial" w:eastAsia="Times New Roman" w:hAnsi="Arial" w:cs="Times New Roman" w:hint="default"/>
        <w:b/>
        <w:color w:val="365F91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eastAsia="Times New Roman" w:hAnsi="Arial" w:cs="Times New Roman" w:hint="default"/>
        <w:b/>
        <w:color w:val="365F91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Times New Roman" w:hAnsi="Arial" w:cs="Times New Roman" w:hint="default"/>
        <w:b/>
        <w:color w:val="365F91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Times New Roman" w:hAnsi="Arial" w:cs="Times New Roman" w:hint="default"/>
        <w:b/>
        <w:color w:val="365F91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Times New Roman" w:hAnsi="Arial" w:cs="Times New Roman" w:hint="default"/>
        <w:b/>
        <w:color w:val="365F91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Times New Roman" w:hAnsi="Arial" w:cs="Times New Roman" w:hint="default"/>
        <w:b/>
        <w:color w:val="365F91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Times New Roman" w:hAnsi="Arial" w:cs="Times New Roman" w:hint="default"/>
        <w:b/>
        <w:color w:val="365F91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="Times New Roman" w:hAnsi="Arial" w:cs="Times New Roman" w:hint="default"/>
        <w:b/>
        <w:color w:val="365F91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Times New Roman" w:hAnsi="Arial" w:cs="Times New Roman" w:hint="default"/>
        <w:b/>
        <w:color w:val="365F91"/>
        <w:sz w:val="24"/>
      </w:rPr>
    </w:lvl>
  </w:abstractNum>
  <w:abstractNum w:abstractNumId="25">
    <w:nsid w:val="6F207673"/>
    <w:multiLevelType w:val="hybridMultilevel"/>
    <w:tmpl w:val="CC5A5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5A195F"/>
    <w:multiLevelType w:val="hybridMultilevel"/>
    <w:tmpl w:val="1C66E4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523578"/>
    <w:multiLevelType w:val="hybridMultilevel"/>
    <w:tmpl w:val="6A26C1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495455"/>
    <w:multiLevelType w:val="hybridMultilevel"/>
    <w:tmpl w:val="FEF8F3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4008E3"/>
    <w:multiLevelType w:val="hybridMultilevel"/>
    <w:tmpl w:val="4A32E3C8"/>
    <w:lvl w:ilvl="0" w:tplc="04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DCC52DF"/>
    <w:multiLevelType w:val="hybridMultilevel"/>
    <w:tmpl w:val="C45E0682"/>
    <w:lvl w:ilvl="0" w:tplc="764E0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 w:tplc="2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27"/>
  </w:num>
  <w:num w:numId="3">
    <w:abstractNumId w:val="30"/>
  </w:num>
  <w:num w:numId="4">
    <w:abstractNumId w:val="16"/>
  </w:num>
  <w:num w:numId="5">
    <w:abstractNumId w:val="18"/>
  </w:num>
  <w:num w:numId="6">
    <w:abstractNumId w:val="20"/>
  </w:num>
  <w:num w:numId="7">
    <w:abstractNumId w:val="24"/>
  </w:num>
  <w:num w:numId="8">
    <w:abstractNumId w:val="23"/>
  </w:num>
  <w:num w:numId="9">
    <w:abstractNumId w:val="19"/>
  </w:num>
  <w:num w:numId="10">
    <w:abstractNumId w:val="14"/>
  </w:num>
  <w:num w:numId="11">
    <w:abstractNumId w:val="17"/>
  </w:num>
  <w:num w:numId="12">
    <w:abstractNumId w:val="29"/>
  </w:num>
  <w:num w:numId="13">
    <w:abstractNumId w:val="12"/>
  </w:num>
  <w:num w:numId="14">
    <w:abstractNumId w:val="15"/>
  </w:num>
  <w:num w:numId="15">
    <w:abstractNumId w:val="13"/>
  </w:num>
  <w:num w:numId="16">
    <w:abstractNumId w:val="22"/>
  </w:num>
  <w:num w:numId="17">
    <w:abstractNumId w:val="26"/>
  </w:num>
  <w:num w:numId="18">
    <w:abstractNumId w:val="28"/>
  </w:num>
  <w:num w:numId="19">
    <w:abstractNumId w:val="10"/>
  </w:num>
  <w:num w:numId="20">
    <w:abstractNumId w:val="11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348F"/>
    <w:rsid w:val="0001007C"/>
    <w:rsid w:val="00012DC8"/>
    <w:rsid w:val="00016ED3"/>
    <w:rsid w:val="00024BEE"/>
    <w:rsid w:val="0002675A"/>
    <w:rsid w:val="000344F5"/>
    <w:rsid w:val="00041226"/>
    <w:rsid w:val="00050D42"/>
    <w:rsid w:val="000630B4"/>
    <w:rsid w:val="00074367"/>
    <w:rsid w:val="000773DF"/>
    <w:rsid w:val="000802B5"/>
    <w:rsid w:val="000838BC"/>
    <w:rsid w:val="000855BB"/>
    <w:rsid w:val="00096F5E"/>
    <w:rsid w:val="000B179D"/>
    <w:rsid w:val="000C06B3"/>
    <w:rsid w:val="000C2E32"/>
    <w:rsid w:val="000C3C90"/>
    <w:rsid w:val="000D574F"/>
    <w:rsid w:val="000D7B4A"/>
    <w:rsid w:val="000E2AE3"/>
    <w:rsid w:val="000E2BD3"/>
    <w:rsid w:val="000E3D55"/>
    <w:rsid w:val="000E7586"/>
    <w:rsid w:val="000F2FD7"/>
    <w:rsid w:val="000F45DF"/>
    <w:rsid w:val="001250E3"/>
    <w:rsid w:val="0012653C"/>
    <w:rsid w:val="00140C6B"/>
    <w:rsid w:val="00143AE3"/>
    <w:rsid w:val="001449A2"/>
    <w:rsid w:val="00146B7F"/>
    <w:rsid w:val="0016036D"/>
    <w:rsid w:val="001635CF"/>
    <w:rsid w:val="00170366"/>
    <w:rsid w:val="00175DA8"/>
    <w:rsid w:val="0018088C"/>
    <w:rsid w:val="001B41C7"/>
    <w:rsid w:val="001C6E92"/>
    <w:rsid w:val="001D39B5"/>
    <w:rsid w:val="001E20E1"/>
    <w:rsid w:val="001F5C28"/>
    <w:rsid w:val="001F657F"/>
    <w:rsid w:val="00200971"/>
    <w:rsid w:val="0020116F"/>
    <w:rsid w:val="0020227D"/>
    <w:rsid w:val="002034EC"/>
    <w:rsid w:val="00223344"/>
    <w:rsid w:val="00241E16"/>
    <w:rsid w:val="00242E29"/>
    <w:rsid w:val="0024605E"/>
    <w:rsid w:val="0025238D"/>
    <w:rsid w:val="002815CA"/>
    <w:rsid w:val="00290A56"/>
    <w:rsid w:val="00291D9A"/>
    <w:rsid w:val="002A3C01"/>
    <w:rsid w:val="002B18D5"/>
    <w:rsid w:val="002B3A78"/>
    <w:rsid w:val="002B4A5F"/>
    <w:rsid w:val="002B56B1"/>
    <w:rsid w:val="002C0EE3"/>
    <w:rsid w:val="002D3AC9"/>
    <w:rsid w:val="002E1528"/>
    <w:rsid w:val="002E1818"/>
    <w:rsid w:val="002F3391"/>
    <w:rsid w:val="00300689"/>
    <w:rsid w:val="003140D0"/>
    <w:rsid w:val="00315623"/>
    <w:rsid w:val="003229DC"/>
    <w:rsid w:val="0032534A"/>
    <w:rsid w:val="00333935"/>
    <w:rsid w:val="00342EB1"/>
    <w:rsid w:val="00345339"/>
    <w:rsid w:val="0035396F"/>
    <w:rsid w:val="0035537D"/>
    <w:rsid w:val="0036719A"/>
    <w:rsid w:val="003739F8"/>
    <w:rsid w:val="003756C5"/>
    <w:rsid w:val="003827E4"/>
    <w:rsid w:val="00382BA3"/>
    <w:rsid w:val="003B0921"/>
    <w:rsid w:val="003B17D6"/>
    <w:rsid w:val="003B3C22"/>
    <w:rsid w:val="003C3C2C"/>
    <w:rsid w:val="003D4388"/>
    <w:rsid w:val="003E40E8"/>
    <w:rsid w:val="003F4FF1"/>
    <w:rsid w:val="00410ABB"/>
    <w:rsid w:val="00423291"/>
    <w:rsid w:val="00424131"/>
    <w:rsid w:val="0042430C"/>
    <w:rsid w:val="004302A6"/>
    <w:rsid w:val="00437759"/>
    <w:rsid w:val="004444EB"/>
    <w:rsid w:val="004708C9"/>
    <w:rsid w:val="004907DD"/>
    <w:rsid w:val="00506C35"/>
    <w:rsid w:val="00510C24"/>
    <w:rsid w:val="00513FB1"/>
    <w:rsid w:val="00522D5E"/>
    <w:rsid w:val="005277D5"/>
    <w:rsid w:val="005365F2"/>
    <w:rsid w:val="005401B0"/>
    <w:rsid w:val="00542E50"/>
    <w:rsid w:val="0054447C"/>
    <w:rsid w:val="00545747"/>
    <w:rsid w:val="005562C7"/>
    <w:rsid w:val="00560F16"/>
    <w:rsid w:val="005616F8"/>
    <w:rsid w:val="00567A1D"/>
    <w:rsid w:val="005948B7"/>
    <w:rsid w:val="005B5A50"/>
    <w:rsid w:val="005B76BC"/>
    <w:rsid w:val="005C73E6"/>
    <w:rsid w:val="005D3968"/>
    <w:rsid w:val="005E3A2F"/>
    <w:rsid w:val="005E5C1F"/>
    <w:rsid w:val="005F01F5"/>
    <w:rsid w:val="0061039D"/>
    <w:rsid w:val="0062480C"/>
    <w:rsid w:val="00637DCB"/>
    <w:rsid w:val="00642442"/>
    <w:rsid w:val="00642C1D"/>
    <w:rsid w:val="00644FCA"/>
    <w:rsid w:val="00645F54"/>
    <w:rsid w:val="00646D79"/>
    <w:rsid w:val="00656392"/>
    <w:rsid w:val="00677DB8"/>
    <w:rsid w:val="006A470D"/>
    <w:rsid w:val="006C333F"/>
    <w:rsid w:val="006D61E3"/>
    <w:rsid w:val="007014B9"/>
    <w:rsid w:val="00716586"/>
    <w:rsid w:val="007179E9"/>
    <w:rsid w:val="00727288"/>
    <w:rsid w:val="0075345C"/>
    <w:rsid w:val="0075665E"/>
    <w:rsid w:val="00770E77"/>
    <w:rsid w:val="0077348F"/>
    <w:rsid w:val="00774188"/>
    <w:rsid w:val="00786A84"/>
    <w:rsid w:val="00791656"/>
    <w:rsid w:val="0079247B"/>
    <w:rsid w:val="00794425"/>
    <w:rsid w:val="007952ED"/>
    <w:rsid w:val="007A7598"/>
    <w:rsid w:val="007B2E56"/>
    <w:rsid w:val="007B3F1C"/>
    <w:rsid w:val="007E7B47"/>
    <w:rsid w:val="007F008A"/>
    <w:rsid w:val="00821C6C"/>
    <w:rsid w:val="00835A45"/>
    <w:rsid w:val="00850509"/>
    <w:rsid w:val="0087034B"/>
    <w:rsid w:val="00875EC5"/>
    <w:rsid w:val="00886C81"/>
    <w:rsid w:val="008911E4"/>
    <w:rsid w:val="008A1798"/>
    <w:rsid w:val="008A45AD"/>
    <w:rsid w:val="008A4D81"/>
    <w:rsid w:val="008B061E"/>
    <w:rsid w:val="008B2A4F"/>
    <w:rsid w:val="008B4332"/>
    <w:rsid w:val="008B4CF5"/>
    <w:rsid w:val="008D6254"/>
    <w:rsid w:val="008D647F"/>
    <w:rsid w:val="008E34A6"/>
    <w:rsid w:val="008F1711"/>
    <w:rsid w:val="009036D6"/>
    <w:rsid w:val="00913F41"/>
    <w:rsid w:val="00914DA2"/>
    <w:rsid w:val="00925819"/>
    <w:rsid w:val="009335F3"/>
    <w:rsid w:val="0093537D"/>
    <w:rsid w:val="00945659"/>
    <w:rsid w:val="00957DD4"/>
    <w:rsid w:val="00963605"/>
    <w:rsid w:val="009678F9"/>
    <w:rsid w:val="00976796"/>
    <w:rsid w:val="00982FAC"/>
    <w:rsid w:val="009A04A1"/>
    <w:rsid w:val="009B3C20"/>
    <w:rsid w:val="009B3FBC"/>
    <w:rsid w:val="009B4389"/>
    <w:rsid w:val="009D3050"/>
    <w:rsid w:val="009D792B"/>
    <w:rsid w:val="009E384B"/>
    <w:rsid w:val="009E412A"/>
    <w:rsid w:val="009E62C4"/>
    <w:rsid w:val="009E7FFA"/>
    <w:rsid w:val="009F0BDF"/>
    <w:rsid w:val="00A3003F"/>
    <w:rsid w:val="00A306EC"/>
    <w:rsid w:val="00A40EEF"/>
    <w:rsid w:val="00A6162F"/>
    <w:rsid w:val="00A663E6"/>
    <w:rsid w:val="00A73B05"/>
    <w:rsid w:val="00A76BBD"/>
    <w:rsid w:val="00A7783F"/>
    <w:rsid w:val="00A924D0"/>
    <w:rsid w:val="00A95B36"/>
    <w:rsid w:val="00A9698A"/>
    <w:rsid w:val="00A96AA6"/>
    <w:rsid w:val="00AA1F09"/>
    <w:rsid w:val="00AA3C1A"/>
    <w:rsid w:val="00AC361C"/>
    <w:rsid w:val="00AC3A7D"/>
    <w:rsid w:val="00AD1C72"/>
    <w:rsid w:val="00AD7A5C"/>
    <w:rsid w:val="00AF5C72"/>
    <w:rsid w:val="00AF7495"/>
    <w:rsid w:val="00B00FA1"/>
    <w:rsid w:val="00B06377"/>
    <w:rsid w:val="00B11C8C"/>
    <w:rsid w:val="00B355CF"/>
    <w:rsid w:val="00B42554"/>
    <w:rsid w:val="00B44403"/>
    <w:rsid w:val="00B51DE2"/>
    <w:rsid w:val="00B7452A"/>
    <w:rsid w:val="00B761B6"/>
    <w:rsid w:val="00B862A4"/>
    <w:rsid w:val="00B94032"/>
    <w:rsid w:val="00BA21BA"/>
    <w:rsid w:val="00BA68AC"/>
    <w:rsid w:val="00BB5B09"/>
    <w:rsid w:val="00BC1FC0"/>
    <w:rsid w:val="00BC39E6"/>
    <w:rsid w:val="00BD4EF1"/>
    <w:rsid w:val="00BF04F9"/>
    <w:rsid w:val="00C0421C"/>
    <w:rsid w:val="00C4640B"/>
    <w:rsid w:val="00C534FF"/>
    <w:rsid w:val="00C53AF8"/>
    <w:rsid w:val="00C54FEF"/>
    <w:rsid w:val="00C65496"/>
    <w:rsid w:val="00C71A11"/>
    <w:rsid w:val="00C80484"/>
    <w:rsid w:val="00C80FDA"/>
    <w:rsid w:val="00C81563"/>
    <w:rsid w:val="00C8749A"/>
    <w:rsid w:val="00CA0001"/>
    <w:rsid w:val="00CA6A4B"/>
    <w:rsid w:val="00CC1FD3"/>
    <w:rsid w:val="00CC7C42"/>
    <w:rsid w:val="00CD1172"/>
    <w:rsid w:val="00CE0680"/>
    <w:rsid w:val="00CE2B78"/>
    <w:rsid w:val="00CF753D"/>
    <w:rsid w:val="00D13267"/>
    <w:rsid w:val="00D13C0F"/>
    <w:rsid w:val="00D1513D"/>
    <w:rsid w:val="00D3056B"/>
    <w:rsid w:val="00D31A37"/>
    <w:rsid w:val="00D31AFE"/>
    <w:rsid w:val="00D61669"/>
    <w:rsid w:val="00D67CD0"/>
    <w:rsid w:val="00D8507B"/>
    <w:rsid w:val="00D86B62"/>
    <w:rsid w:val="00D90AEB"/>
    <w:rsid w:val="00D9537B"/>
    <w:rsid w:val="00DA6600"/>
    <w:rsid w:val="00DC187C"/>
    <w:rsid w:val="00DD1951"/>
    <w:rsid w:val="00DD4D2B"/>
    <w:rsid w:val="00DE07D4"/>
    <w:rsid w:val="00DE12CA"/>
    <w:rsid w:val="00DE1627"/>
    <w:rsid w:val="00DE4314"/>
    <w:rsid w:val="00DF2B1A"/>
    <w:rsid w:val="00DF4C69"/>
    <w:rsid w:val="00E05AFD"/>
    <w:rsid w:val="00E16AD9"/>
    <w:rsid w:val="00E23435"/>
    <w:rsid w:val="00E308BA"/>
    <w:rsid w:val="00E40DDE"/>
    <w:rsid w:val="00E42F84"/>
    <w:rsid w:val="00E5227A"/>
    <w:rsid w:val="00E6349C"/>
    <w:rsid w:val="00E76431"/>
    <w:rsid w:val="00EC598D"/>
    <w:rsid w:val="00ED0A71"/>
    <w:rsid w:val="00ED5BBC"/>
    <w:rsid w:val="00ED6DAD"/>
    <w:rsid w:val="00EF2939"/>
    <w:rsid w:val="00EF4117"/>
    <w:rsid w:val="00F06DEE"/>
    <w:rsid w:val="00F07EC1"/>
    <w:rsid w:val="00F2059A"/>
    <w:rsid w:val="00F45C76"/>
    <w:rsid w:val="00F504BC"/>
    <w:rsid w:val="00F55DE1"/>
    <w:rsid w:val="00F60204"/>
    <w:rsid w:val="00F67AA0"/>
    <w:rsid w:val="00F80DDF"/>
    <w:rsid w:val="00F973E8"/>
    <w:rsid w:val="00FB5DC8"/>
    <w:rsid w:val="00FC11BE"/>
    <w:rsid w:val="00FC2564"/>
    <w:rsid w:val="00FC5568"/>
    <w:rsid w:val="00FC5953"/>
    <w:rsid w:val="00FD7D91"/>
    <w:rsid w:val="00FE61DB"/>
    <w:rsid w:val="00FF3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A6600"/>
    <w:pPr>
      <w:spacing w:after="200" w:line="360" w:lineRule="auto"/>
      <w:ind w:firstLine="567"/>
      <w:jc w:val="both"/>
    </w:pPr>
    <w:rPr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5EC5"/>
    <w:pPr>
      <w:pBdr>
        <w:bottom w:val="single" w:sz="18" w:space="6" w:color="4F81BD"/>
      </w:pBdr>
      <w:spacing w:after="240" w:line="240" w:lineRule="auto"/>
      <w:ind w:firstLine="0"/>
      <w:outlineLvl w:val="0"/>
    </w:pPr>
    <w:rPr>
      <w:bCs/>
      <w:color w:val="17365D"/>
      <w:sz w:val="40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229DC"/>
    <w:pPr>
      <w:pBdr>
        <w:bottom w:val="single" w:sz="8" w:space="3" w:color="4F81BD"/>
      </w:pBdr>
      <w:spacing w:before="120" w:after="240" w:line="240" w:lineRule="auto"/>
      <w:ind w:firstLine="0"/>
      <w:outlineLvl w:val="1"/>
    </w:pPr>
    <w:rPr>
      <w:b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11BE"/>
    <w:pPr>
      <w:pBdr>
        <w:bottom w:val="single" w:sz="4" w:space="1" w:color="95B3D7"/>
      </w:pBdr>
      <w:spacing w:before="200" w:after="80"/>
      <w:ind w:firstLine="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2F84"/>
    <w:pPr>
      <w:pBdr>
        <w:bottom w:val="single" w:sz="4" w:space="2" w:color="B8CCE4"/>
      </w:pBdr>
      <w:spacing w:before="200" w:after="80"/>
      <w:ind w:firstLine="0"/>
      <w:outlineLvl w:val="3"/>
    </w:pPr>
    <w:rPr>
      <w:i/>
      <w:iCs/>
      <w:color w:val="4F81BD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42F84"/>
    <w:pPr>
      <w:spacing w:before="200" w:after="80"/>
      <w:ind w:firstLine="0"/>
      <w:outlineLvl w:val="4"/>
    </w:pPr>
    <w:rPr>
      <w:color w:val="4F81BD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42F84"/>
    <w:pPr>
      <w:spacing w:before="280" w:after="100"/>
      <w:ind w:firstLine="0"/>
      <w:outlineLvl w:val="5"/>
    </w:pPr>
    <w:rPr>
      <w:i/>
      <w:iCs/>
      <w:color w:val="4F81BD"/>
      <w:lang w:val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42F84"/>
    <w:pPr>
      <w:spacing w:before="320" w:after="100"/>
      <w:ind w:firstLine="0"/>
      <w:outlineLvl w:val="6"/>
    </w:pPr>
    <w:rPr>
      <w:b/>
      <w:bCs/>
      <w:color w:val="9BBB59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42F84"/>
    <w:pPr>
      <w:spacing w:before="320" w:after="100"/>
      <w:ind w:firstLine="0"/>
      <w:outlineLvl w:val="7"/>
    </w:pPr>
    <w:rPr>
      <w:b/>
      <w:bCs/>
      <w:i/>
      <w:iCs/>
      <w:color w:val="9BBB59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42F84"/>
    <w:pPr>
      <w:spacing w:before="320" w:after="100"/>
      <w:ind w:firstLine="0"/>
      <w:outlineLvl w:val="8"/>
    </w:pPr>
    <w:rPr>
      <w:i/>
      <w:iCs/>
      <w:color w:val="9BBB59"/>
      <w:sz w:val="20"/>
      <w:szCs w:val="20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75EC5"/>
    <w:rPr>
      <w:rFonts w:ascii="Arial" w:hAnsi="Arial" w:cs="Times New Roman"/>
      <w:bCs/>
      <w:color w:val="17365D"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229DC"/>
    <w:rPr>
      <w:rFonts w:ascii="Arial" w:hAnsi="Arial" w:cs="Times New Roman"/>
      <w:b/>
      <w:color w:val="365F91"/>
      <w:sz w:val="24"/>
      <w:szCs w:val="24"/>
      <w:lang w:val="es-E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C11BE"/>
    <w:rPr>
      <w:rFonts w:ascii="Arial" w:hAnsi="Arial" w:cs="Times New Roman"/>
      <w:b/>
      <w:color w:val="4F81BD"/>
      <w:sz w:val="24"/>
      <w:szCs w:val="24"/>
      <w:lang w:val="es-E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42F84"/>
    <w:rPr>
      <w:rFonts w:ascii="Arial" w:hAnsi="Arial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42F84"/>
    <w:rPr>
      <w:rFonts w:ascii="Arial" w:hAnsi="Arial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42F84"/>
    <w:rPr>
      <w:rFonts w:ascii="Arial" w:hAnsi="Arial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42F84"/>
    <w:rPr>
      <w:rFonts w:ascii="Arial" w:hAnsi="Arial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42F84"/>
    <w:rPr>
      <w:rFonts w:ascii="Arial" w:hAnsi="Arial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42F84"/>
    <w:rPr>
      <w:rFonts w:ascii="Arial" w:hAnsi="Arial" w:cs="Times New Roman"/>
      <w:i/>
      <w:iCs/>
      <w:color w:val="9BBB59"/>
      <w:sz w:val="20"/>
      <w:szCs w:val="20"/>
    </w:rPr>
  </w:style>
  <w:style w:type="paragraph" w:styleId="Header">
    <w:name w:val="header"/>
    <w:basedOn w:val="Normal"/>
    <w:link w:val="HeaderChar"/>
    <w:uiPriority w:val="99"/>
    <w:rsid w:val="00290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90A56"/>
    <w:rPr>
      <w:rFonts w:cs="Times New Roman"/>
      <w:lang w:val="es-ES"/>
    </w:rPr>
  </w:style>
  <w:style w:type="paragraph" w:styleId="Footer">
    <w:name w:val="footer"/>
    <w:basedOn w:val="Normal"/>
    <w:link w:val="FooterChar"/>
    <w:uiPriority w:val="99"/>
    <w:rsid w:val="00290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90A56"/>
    <w:rPr>
      <w:rFonts w:cs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rsid w:val="0029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0A56"/>
    <w:rPr>
      <w:rFonts w:ascii="Tahoma" w:hAnsi="Tahoma" w:cs="Tahoma"/>
      <w:sz w:val="16"/>
      <w:szCs w:val="16"/>
      <w:lang w:val="es-ES"/>
    </w:rPr>
  </w:style>
  <w:style w:type="table" w:styleId="TableGrid">
    <w:name w:val="Table Grid"/>
    <w:basedOn w:val="TableNormal"/>
    <w:uiPriority w:val="99"/>
    <w:rsid w:val="00290A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42F8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42F84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i/>
      <w:iCs/>
      <w:color w:val="243F60"/>
      <w:sz w:val="60"/>
      <w:szCs w:val="60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42F84"/>
    <w:rPr>
      <w:rFonts w:ascii="Arial" w:hAnsi="Arial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99"/>
    <w:qFormat/>
    <w:rsid w:val="00E42F84"/>
    <w:pPr>
      <w:spacing w:before="200" w:after="900"/>
      <w:ind w:firstLine="0"/>
      <w:jc w:val="right"/>
    </w:pPr>
    <w:rPr>
      <w:i/>
      <w:i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42F84"/>
    <w:rPr>
      <w:rFonts w:ascii="Arial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42F84"/>
    <w:rPr>
      <w:rFonts w:cs="Times New Roman"/>
      <w:b/>
      <w:bCs/>
      <w:spacing w:val="0"/>
    </w:rPr>
  </w:style>
  <w:style w:type="character" w:styleId="Emphasis">
    <w:name w:val="Emphasis"/>
    <w:basedOn w:val="DefaultParagraphFont"/>
    <w:uiPriority w:val="99"/>
    <w:qFormat/>
    <w:rsid w:val="00E42F84"/>
    <w:rPr>
      <w:rFonts w:cs="Times New Roman"/>
      <w:b/>
      <w:i/>
      <w:color w:val="5A5A5A"/>
    </w:rPr>
  </w:style>
  <w:style w:type="paragraph" w:styleId="NoSpacing">
    <w:name w:val="No Spacing"/>
    <w:basedOn w:val="Normal"/>
    <w:link w:val="NoSpacingChar"/>
    <w:uiPriority w:val="99"/>
    <w:qFormat/>
    <w:rsid w:val="00E42F8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E42F84"/>
    <w:rPr>
      <w:rFonts w:cs="Times New Roman"/>
      <w:lang w:val="es-ES"/>
    </w:rPr>
  </w:style>
  <w:style w:type="paragraph" w:styleId="ListParagraph">
    <w:name w:val="List Paragraph"/>
    <w:basedOn w:val="Normal"/>
    <w:uiPriority w:val="99"/>
    <w:qFormat/>
    <w:rsid w:val="00E42F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42F84"/>
    <w:rPr>
      <w:i/>
      <w:iCs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E42F84"/>
    <w:rPr>
      <w:rFonts w:ascii="Arial" w:hAnsi="Arial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42F84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i/>
      <w:iCs/>
      <w:color w:val="FFFFF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42F84"/>
    <w:rPr>
      <w:rFonts w:ascii="Arial" w:hAnsi="Arial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basedOn w:val="DefaultParagraphFont"/>
    <w:uiPriority w:val="99"/>
    <w:qFormat/>
    <w:rsid w:val="00E42F84"/>
    <w:rPr>
      <w:rFonts w:cs="Times New Roman"/>
      <w:i/>
      <w:color w:val="5A5A5A"/>
    </w:rPr>
  </w:style>
  <w:style w:type="character" w:styleId="IntenseEmphasis">
    <w:name w:val="Intense Emphasis"/>
    <w:basedOn w:val="DefaultParagraphFont"/>
    <w:uiPriority w:val="99"/>
    <w:qFormat/>
    <w:rsid w:val="00E42F84"/>
    <w:rPr>
      <w:rFonts w:cs="Times New Roman"/>
      <w:b/>
      <w:i/>
      <w:color w:val="4F81BD"/>
      <w:sz w:val="22"/>
    </w:rPr>
  </w:style>
  <w:style w:type="character" w:styleId="SubtleReference">
    <w:name w:val="Subtle Reference"/>
    <w:basedOn w:val="DefaultParagraphFont"/>
    <w:uiPriority w:val="99"/>
    <w:qFormat/>
    <w:rsid w:val="00E42F84"/>
    <w:rPr>
      <w:rFonts w:cs="Times New Roman"/>
      <w:color w:val="auto"/>
      <w:u w:val="single" w:color="9BBB59"/>
    </w:rPr>
  </w:style>
  <w:style w:type="character" w:styleId="IntenseReference">
    <w:name w:val="Intense Reference"/>
    <w:basedOn w:val="DefaultParagraphFont"/>
    <w:uiPriority w:val="99"/>
    <w:qFormat/>
    <w:rsid w:val="00E42F84"/>
    <w:rPr>
      <w:rFonts w:cs="Times New Roman"/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99"/>
    <w:qFormat/>
    <w:rsid w:val="00E42F84"/>
    <w:rPr>
      <w:rFonts w:ascii="Arial" w:hAnsi="Arial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99"/>
    <w:qFormat/>
    <w:rsid w:val="00E42F84"/>
    <w:pPr>
      <w:outlineLvl w:val="9"/>
    </w:pPr>
  </w:style>
  <w:style w:type="paragraph" w:styleId="BodyTextIndent">
    <w:name w:val="Body Text Indent"/>
    <w:basedOn w:val="Normal"/>
    <w:link w:val="BodyTextIndentChar"/>
    <w:uiPriority w:val="99"/>
    <w:rsid w:val="00B862A4"/>
    <w:pPr>
      <w:spacing w:after="0"/>
      <w:ind w:firstLine="709"/>
    </w:pPr>
    <w:rPr>
      <w:rFonts w:cs="Arial"/>
      <w:sz w:val="24"/>
      <w:szCs w:val="24"/>
      <w:lang w:val="es-ES_tradnl" w:eastAsia="es-AR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B862A4"/>
    <w:rPr>
      <w:rFonts w:ascii="Arial" w:hAnsi="Arial" w:cs="Arial"/>
      <w:sz w:val="24"/>
      <w:szCs w:val="24"/>
      <w:lang w:val="es-ES_tradnl" w:eastAsia="es-AR" w:bidi="ar-SA"/>
    </w:rPr>
  </w:style>
  <w:style w:type="table" w:styleId="MediumGrid1-Accent1">
    <w:name w:val="Medium Grid 1 Accent 1"/>
    <w:basedOn w:val="TableNormal"/>
    <w:uiPriority w:val="99"/>
    <w:rsid w:val="0042430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MediumGrid3-Accent1">
    <w:name w:val="Medium Grid 3 Accent 1"/>
    <w:basedOn w:val="TableNormal"/>
    <w:uiPriority w:val="99"/>
    <w:rsid w:val="0042430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SinFormato">
    <w:name w:val="Sin Formato"/>
    <w:basedOn w:val="Normal"/>
    <w:link w:val="SinFormatoCar"/>
    <w:uiPriority w:val="99"/>
    <w:rsid w:val="006C333F"/>
    <w:pPr>
      <w:spacing w:after="0" w:line="240" w:lineRule="auto"/>
      <w:ind w:firstLine="0"/>
      <w:jc w:val="center"/>
    </w:pPr>
    <w:rPr>
      <w:rFonts w:cs="Arial"/>
    </w:rPr>
  </w:style>
  <w:style w:type="paragraph" w:styleId="TOC1">
    <w:name w:val="toc 1"/>
    <w:basedOn w:val="Normal"/>
    <w:next w:val="Normal"/>
    <w:autoRedefine/>
    <w:uiPriority w:val="99"/>
    <w:rsid w:val="007E7B47"/>
    <w:pPr>
      <w:tabs>
        <w:tab w:val="right" w:leader="dot" w:pos="10478"/>
      </w:tabs>
      <w:spacing w:before="120" w:after="0" w:line="240" w:lineRule="auto"/>
    </w:pPr>
  </w:style>
  <w:style w:type="character" w:customStyle="1" w:styleId="SinFormatoCar">
    <w:name w:val="Sin Formato Car"/>
    <w:basedOn w:val="DefaultParagraphFont"/>
    <w:link w:val="SinFormato"/>
    <w:uiPriority w:val="99"/>
    <w:locked/>
    <w:rsid w:val="006C333F"/>
    <w:rPr>
      <w:rFonts w:ascii="Arial" w:hAnsi="Arial" w:cs="Arial"/>
      <w:lang w:val="es-ES"/>
    </w:rPr>
  </w:style>
  <w:style w:type="paragraph" w:styleId="TOC2">
    <w:name w:val="toc 2"/>
    <w:basedOn w:val="Normal"/>
    <w:next w:val="Normal"/>
    <w:autoRedefine/>
    <w:uiPriority w:val="99"/>
    <w:rsid w:val="003229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3229DC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3229DC"/>
    <w:rPr>
      <w:rFonts w:cs="Times New Roman"/>
      <w:color w:val="0000FF"/>
      <w:u w:val="single"/>
    </w:rPr>
  </w:style>
  <w:style w:type="table" w:styleId="MediumGrid2-Accent1">
    <w:name w:val="Medium Grid 2 Accent 1"/>
    <w:basedOn w:val="TableNormal"/>
    <w:uiPriority w:val="99"/>
    <w:rsid w:val="00510C2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paragraph" w:customStyle="1" w:styleId="Sinformato2">
    <w:name w:val="Sin formato 2"/>
    <w:basedOn w:val="SinFormato"/>
    <w:link w:val="Sinformato2Car"/>
    <w:uiPriority w:val="99"/>
    <w:rsid w:val="008B2A4F"/>
    <w:rPr>
      <w:sz w:val="16"/>
    </w:rPr>
  </w:style>
  <w:style w:type="paragraph" w:customStyle="1" w:styleId="Sinformato3">
    <w:name w:val="Sin formato 3"/>
    <w:basedOn w:val="Sinformato2"/>
    <w:link w:val="Sinformato3Car"/>
    <w:uiPriority w:val="99"/>
    <w:rsid w:val="008B2A4F"/>
    <w:rPr>
      <w:sz w:val="12"/>
    </w:rPr>
  </w:style>
  <w:style w:type="character" w:customStyle="1" w:styleId="Sinformato2Car">
    <w:name w:val="Sin formato 2 Car"/>
    <w:basedOn w:val="SinFormatoCar"/>
    <w:link w:val="Sinformato2"/>
    <w:uiPriority w:val="99"/>
    <w:locked/>
    <w:rsid w:val="008B2A4F"/>
    <w:rPr>
      <w:sz w:val="16"/>
    </w:rPr>
  </w:style>
  <w:style w:type="table" w:customStyle="1" w:styleId="Informe">
    <w:name w:val="Informe"/>
    <w:uiPriority w:val="99"/>
    <w:rsid w:val="00CC1FD3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formato3Car">
    <w:name w:val="Sin formato 3 Car"/>
    <w:basedOn w:val="Sinformato2Car"/>
    <w:link w:val="Sinformato3"/>
    <w:uiPriority w:val="99"/>
    <w:locked/>
    <w:rsid w:val="008B2A4F"/>
    <w:rPr>
      <w:sz w:val="12"/>
    </w:rPr>
  </w:style>
  <w:style w:type="paragraph" w:styleId="BodyText">
    <w:name w:val="Body Text"/>
    <w:basedOn w:val="Normal"/>
    <w:link w:val="BodyTextChar"/>
    <w:uiPriority w:val="99"/>
    <w:semiHidden/>
    <w:rsid w:val="008D62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D6254"/>
    <w:rPr>
      <w:rFonts w:cs="Times New Roman"/>
      <w:lang w:val="es-ES"/>
    </w:rPr>
  </w:style>
  <w:style w:type="paragraph" w:customStyle="1" w:styleId="Textoindependiente21">
    <w:name w:val="Texto independiente 21"/>
    <w:basedOn w:val="Normal"/>
    <w:uiPriority w:val="99"/>
    <w:rsid w:val="008D6254"/>
    <w:pPr>
      <w:suppressAutoHyphens/>
      <w:spacing w:after="0" w:line="240" w:lineRule="auto"/>
      <w:ind w:firstLine="0"/>
    </w:pPr>
    <w:rPr>
      <w:rFonts w:ascii="Arial Narrow" w:hAnsi="Arial Narrow"/>
      <w:sz w:val="24"/>
      <w:szCs w:val="20"/>
      <w:lang w:val="es-AR" w:eastAsia="ar-SA"/>
    </w:rPr>
  </w:style>
  <w:style w:type="character" w:styleId="PlaceholderText">
    <w:name w:val="Placeholder Text"/>
    <w:basedOn w:val="DefaultParagraphFont"/>
    <w:uiPriority w:val="99"/>
    <w:semiHidden/>
    <w:rsid w:val="00A3003F"/>
    <w:rPr>
      <w:rFonts w:cs="Times New Roman"/>
      <w:color w:val="808080"/>
    </w:rPr>
  </w:style>
  <w:style w:type="paragraph" w:styleId="NormalWeb">
    <w:name w:val="Normal (Web)"/>
    <w:basedOn w:val="Normal"/>
    <w:uiPriority w:val="99"/>
    <w:rsid w:val="000838B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uiPriority w:val="99"/>
    <w:rsid w:val="000838B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0838BC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09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1316">
          <w:marLeft w:val="502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es.wikipedia.org/wiki/Algoritmo" TargetMode="External"/><Relationship Id="rId18" Type="http://schemas.openxmlformats.org/officeDocument/2006/relationships/image" Target="http://upload.wikimedia.org/math/1/5/6/156c610298f737eb7ce81a97767d0c5c.png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://es.wikipedia.org/wiki/M%C3%A9todo_de_Jacob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footer" Target="footer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20.wmf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http://upload.wikimedia.org/math/5/a/1/5a13d5cc6ae8b2130b9bf33c2599416e.png" TargetMode="External"/><Relationship Id="rId20" Type="http://schemas.openxmlformats.org/officeDocument/2006/relationships/image" Target="http://upload.wikimedia.org/math/7/7/5/775342ee2cfbc4c415f4c960d19f0cc7.png" TargetMode="External"/><Relationship Id="rId29" Type="http://schemas.openxmlformats.org/officeDocument/2006/relationships/image" Target="media/image16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http://upload.wikimedia.org/math/7/d/f/7df7ddad0f80950d004f683a457465ee.png" TargetMode="External"/><Relationship Id="rId32" Type="http://schemas.openxmlformats.org/officeDocument/2006/relationships/image" Target="media/image19.wmf"/><Relationship Id="rId37" Type="http://schemas.openxmlformats.org/officeDocument/2006/relationships/image" Target="media/image24.png"/><Relationship Id="rId40" Type="http://schemas.openxmlformats.org/officeDocument/2006/relationships/hyperlink" Target="http://proton.ucting.udg.mx/metodos/Modulo.03/jacobi/Jacobi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8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s.wikipedia.org/wiki/Carl_Gustav_Jakob_Jacobi" TargetMode="External"/><Relationship Id="rId22" Type="http://schemas.openxmlformats.org/officeDocument/2006/relationships/image" Target="http://upload.wikimedia.org/math/1/a/a/1aa2d5b154528b793be8a9722970bcad.png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17</Pages>
  <Words>1848</Words>
  <Characters>10165</Characters>
  <Application>Microsoft Office Outlook</Application>
  <DocSecurity>0</DocSecurity>
  <Lines>0</Lines>
  <Paragraphs>0</Paragraphs>
  <ScaleCrop>false</ScaleCrop>
  <Company>Laion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Blanco</dc:creator>
  <cp:keywords/>
  <dc:description/>
  <cp:lastModifiedBy>WinuE</cp:lastModifiedBy>
  <cp:revision>26</cp:revision>
  <cp:lastPrinted>2014-06-09T22:05:00Z</cp:lastPrinted>
  <dcterms:created xsi:type="dcterms:W3CDTF">2014-06-09T01:46:00Z</dcterms:created>
  <dcterms:modified xsi:type="dcterms:W3CDTF">2014-06-09T23:39:00Z</dcterms:modified>
</cp:coreProperties>
</file>